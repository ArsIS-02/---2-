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F600" w14:textId="56D7EC0B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03940B7C" w14:textId="77777777" w:rsidR="00F75E8A" w:rsidRPr="00CA0317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 xml:space="preserve">ФГАОУ ВО «Уральский федеральный университет </w:t>
      </w:r>
    </w:p>
    <w:p w14:paraId="61895156" w14:textId="77777777" w:rsidR="00F75E8A" w:rsidRDefault="00F75E8A" w:rsidP="00F75E8A">
      <w:pPr>
        <w:jc w:val="center"/>
        <w:rPr>
          <w:sz w:val="28"/>
          <w:szCs w:val="28"/>
        </w:rPr>
      </w:pPr>
      <w:r w:rsidRPr="00CA0317">
        <w:rPr>
          <w:sz w:val="28"/>
          <w:szCs w:val="28"/>
        </w:rPr>
        <w:t>имени первого Президента России Б. Н. Ельцина»</w:t>
      </w:r>
    </w:p>
    <w:p w14:paraId="6C024068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2D6DD2C3" w14:textId="77777777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961D0CE" w14:textId="77777777" w:rsidR="00F75E8A" w:rsidRDefault="00F75E8A" w:rsidP="00F75E8A">
      <w:pPr>
        <w:jc w:val="center"/>
        <w:rPr>
          <w:sz w:val="28"/>
          <w:szCs w:val="28"/>
        </w:rPr>
      </w:pPr>
    </w:p>
    <w:p w14:paraId="28943891" w14:textId="77777777" w:rsidR="00F75E8A" w:rsidRDefault="00F75E8A" w:rsidP="00F75E8A">
      <w:pPr>
        <w:jc w:val="center"/>
        <w:rPr>
          <w:sz w:val="28"/>
          <w:szCs w:val="28"/>
        </w:rPr>
      </w:pPr>
    </w:p>
    <w:p w14:paraId="594AE253" w14:textId="77777777" w:rsidR="00F75E8A" w:rsidRDefault="00F75E8A" w:rsidP="00F75E8A">
      <w:pPr>
        <w:jc w:val="center"/>
        <w:rPr>
          <w:sz w:val="28"/>
          <w:szCs w:val="28"/>
        </w:rPr>
      </w:pPr>
    </w:p>
    <w:p w14:paraId="28D96737" w14:textId="77777777" w:rsidR="00F75E8A" w:rsidRDefault="00F75E8A" w:rsidP="00F75E8A">
      <w:pPr>
        <w:jc w:val="center"/>
        <w:rPr>
          <w:sz w:val="28"/>
          <w:szCs w:val="28"/>
        </w:rPr>
      </w:pPr>
    </w:p>
    <w:p w14:paraId="37597363" w14:textId="77777777" w:rsidR="00F75E8A" w:rsidRDefault="00F75E8A" w:rsidP="00F75E8A">
      <w:pPr>
        <w:jc w:val="center"/>
        <w:rPr>
          <w:sz w:val="28"/>
          <w:szCs w:val="28"/>
        </w:rPr>
      </w:pPr>
    </w:p>
    <w:p w14:paraId="7DAC5E99" w14:textId="56FBA9CC" w:rsidR="00F75E8A" w:rsidRPr="007D283C" w:rsidRDefault="00F75E8A" w:rsidP="00F75E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</w:t>
      </w:r>
      <w:r w:rsidR="001E3F21">
        <w:rPr>
          <w:b/>
          <w:sz w:val="32"/>
          <w:szCs w:val="32"/>
        </w:rPr>
        <w:t>№</w:t>
      </w:r>
      <w:r w:rsidR="007A752B">
        <w:rPr>
          <w:b/>
          <w:sz w:val="32"/>
          <w:szCs w:val="32"/>
        </w:rPr>
        <w:t>3</w:t>
      </w:r>
    </w:p>
    <w:p w14:paraId="58B61847" w14:textId="77777777" w:rsidR="00F75E8A" w:rsidRDefault="00F75E8A" w:rsidP="00F75E8A">
      <w:pPr>
        <w:jc w:val="center"/>
        <w:rPr>
          <w:sz w:val="28"/>
          <w:szCs w:val="28"/>
        </w:rPr>
      </w:pPr>
    </w:p>
    <w:p w14:paraId="5CCE5001" w14:textId="46D151C1" w:rsidR="00F75E8A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65BBE">
        <w:rPr>
          <w:sz w:val="28"/>
          <w:szCs w:val="28"/>
        </w:rPr>
        <w:t>Прикладное программирование</w:t>
      </w:r>
      <w:r>
        <w:rPr>
          <w:sz w:val="28"/>
          <w:szCs w:val="28"/>
        </w:rPr>
        <w:t>»</w:t>
      </w:r>
    </w:p>
    <w:p w14:paraId="4004DC95" w14:textId="77777777" w:rsidR="00F75E8A" w:rsidRDefault="00F75E8A" w:rsidP="00F75E8A">
      <w:pPr>
        <w:jc w:val="center"/>
        <w:rPr>
          <w:sz w:val="28"/>
          <w:szCs w:val="28"/>
        </w:rPr>
      </w:pPr>
    </w:p>
    <w:p w14:paraId="7C886BA2" w14:textId="65456026" w:rsidR="00F75E8A" w:rsidRDefault="00F75E8A" w:rsidP="0072517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7A752B">
        <w:rPr>
          <w:rStyle w:val="732-20173"/>
          <w:szCs w:val="28"/>
        </w:rPr>
        <w:t>Освоение основных методов упорядочения числовых данных,знакомство с реализацией различных алгоритмов сортировки средствами языка С++</w:t>
      </w:r>
    </w:p>
    <w:p w14:paraId="76DE7F71" w14:textId="77777777" w:rsidR="00F75E8A" w:rsidRDefault="00F75E8A" w:rsidP="00F75E8A">
      <w:pPr>
        <w:rPr>
          <w:sz w:val="28"/>
          <w:szCs w:val="28"/>
        </w:rPr>
      </w:pPr>
    </w:p>
    <w:p w14:paraId="50CC0391" w14:textId="77777777" w:rsidR="00F75E8A" w:rsidRDefault="00F75E8A" w:rsidP="00F75E8A">
      <w:pPr>
        <w:rPr>
          <w:sz w:val="28"/>
          <w:szCs w:val="28"/>
        </w:rPr>
      </w:pPr>
    </w:p>
    <w:p w14:paraId="3DB1B2B5" w14:textId="77777777" w:rsidR="00F75E8A" w:rsidRDefault="00F75E8A" w:rsidP="00F75E8A">
      <w:pPr>
        <w:rPr>
          <w:sz w:val="28"/>
          <w:szCs w:val="28"/>
        </w:rPr>
      </w:pPr>
    </w:p>
    <w:p w14:paraId="6521AC35" w14:textId="1CE48387" w:rsidR="00F75E8A" w:rsidRPr="006D5089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>Студент группы РИЗ-200028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3F21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С. </w:t>
      </w:r>
      <w:r w:rsidR="001E3F21">
        <w:rPr>
          <w:sz w:val="28"/>
          <w:szCs w:val="28"/>
        </w:rPr>
        <w:t>Арсентьев</w:t>
      </w:r>
    </w:p>
    <w:p w14:paraId="57D86104" w14:textId="59FEBEA4" w:rsidR="00F75E8A" w:rsidRDefault="00F75E8A" w:rsidP="00F75E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65BBE">
        <w:rPr>
          <w:sz w:val="28"/>
          <w:szCs w:val="28"/>
        </w:rPr>
        <w:t>О</w:t>
      </w:r>
      <w:r w:rsidR="00E749F2">
        <w:rPr>
          <w:sz w:val="28"/>
          <w:szCs w:val="28"/>
        </w:rPr>
        <w:t>.</w:t>
      </w:r>
      <w:r w:rsidR="00265BBE">
        <w:rPr>
          <w:sz w:val="28"/>
          <w:szCs w:val="28"/>
        </w:rPr>
        <w:t xml:space="preserve"> Л. Чагаева</w:t>
      </w:r>
      <w:r>
        <w:rPr>
          <w:sz w:val="28"/>
          <w:szCs w:val="28"/>
        </w:rPr>
        <w:t>,</w:t>
      </w:r>
    </w:p>
    <w:p w14:paraId="230EC8A5" w14:textId="4F696BAD" w:rsidR="00F75E8A" w:rsidRDefault="00F75E8A" w:rsidP="00F75E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49F2">
        <w:rPr>
          <w:sz w:val="28"/>
          <w:szCs w:val="28"/>
        </w:rPr>
        <w:t>ст. преподаватель</w:t>
      </w:r>
    </w:p>
    <w:p w14:paraId="00E416F8" w14:textId="77777777" w:rsidR="00F75E8A" w:rsidRDefault="00F75E8A" w:rsidP="00F75E8A">
      <w:pPr>
        <w:jc w:val="center"/>
        <w:rPr>
          <w:sz w:val="28"/>
          <w:szCs w:val="28"/>
        </w:rPr>
      </w:pPr>
    </w:p>
    <w:p w14:paraId="4951D3DA" w14:textId="77777777" w:rsidR="00F75E8A" w:rsidRDefault="00F75E8A" w:rsidP="00F75E8A">
      <w:pPr>
        <w:jc w:val="center"/>
        <w:rPr>
          <w:sz w:val="28"/>
          <w:szCs w:val="28"/>
        </w:rPr>
      </w:pPr>
    </w:p>
    <w:p w14:paraId="63392F08" w14:textId="77777777" w:rsidR="00F75E8A" w:rsidRDefault="00F75E8A" w:rsidP="00F75E8A">
      <w:pPr>
        <w:jc w:val="center"/>
        <w:rPr>
          <w:sz w:val="28"/>
          <w:szCs w:val="28"/>
        </w:rPr>
      </w:pPr>
    </w:p>
    <w:p w14:paraId="23CE2D3C" w14:textId="77777777" w:rsidR="00F75E8A" w:rsidRDefault="00F75E8A" w:rsidP="00F75E8A">
      <w:pPr>
        <w:jc w:val="center"/>
        <w:rPr>
          <w:sz w:val="28"/>
          <w:szCs w:val="28"/>
        </w:rPr>
      </w:pPr>
    </w:p>
    <w:p w14:paraId="37AA1CC8" w14:textId="4996CB98" w:rsidR="00F75E8A" w:rsidRDefault="00F75E8A" w:rsidP="00F75E8A">
      <w:pPr>
        <w:jc w:val="center"/>
        <w:rPr>
          <w:sz w:val="28"/>
          <w:szCs w:val="28"/>
        </w:rPr>
      </w:pPr>
    </w:p>
    <w:p w14:paraId="390D568B" w14:textId="77777777" w:rsidR="000F124B" w:rsidRPr="006D5089" w:rsidRDefault="000F124B" w:rsidP="00F75E8A">
      <w:pPr>
        <w:jc w:val="center"/>
        <w:rPr>
          <w:sz w:val="28"/>
          <w:szCs w:val="28"/>
        </w:rPr>
      </w:pPr>
    </w:p>
    <w:p w14:paraId="141EF129" w14:textId="77777777" w:rsidR="00F75E8A" w:rsidRPr="006D5089" w:rsidRDefault="00F75E8A" w:rsidP="00F75E8A">
      <w:pPr>
        <w:jc w:val="center"/>
        <w:rPr>
          <w:sz w:val="28"/>
          <w:szCs w:val="28"/>
        </w:rPr>
      </w:pPr>
    </w:p>
    <w:p w14:paraId="021676D5" w14:textId="7F611960" w:rsidR="00F75E8A" w:rsidRPr="00C05962" w:rsidRDefault="00F75E8A" w:rsidP="00F75E8A">
      <w:pPr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</w:t>
      </w:r>
      <w:r w:rsidRPr="00F75E8A">
        <w:rPr>
          <w:sz w:val="28"/>
          <w:szCs w:val="28"/>
        </w:rPr>
        <w:t>2</w:t>
      </w:r>
      <w:r w:rsidR="00265BBE">
        <w:rPr>
          <w:sz w:val="28"/>
          <w:szCs w:val="28"/>
        </w:rPr>
        <w:t>2</w:t>
      </w:r>
    </w:p>
    <w:p w14:paraId="763392A8" w14:textId="5011321C" w:rsidR="00F75E8A" w:rsidRPr="00F75E8A" w:rsidRDefault="00F75E8A" w:rsidP="00F75E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403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41124" w14:textId="4D79D3C9" w:rsidR="00F75E8A" w:rsidRDefault="00F75E8A">
          <w:pPr>
            <w:pStyle w:val="a3"/>
          </w:pPr>
        </w:p>
        <w:p w14:paraId="01F0E13A" w14:textId="0442C81D" w:rsidR="004E4BC7" w:rsidRDefault="00F75E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\h \z \t "Заголовки разделов ГОСТ 7.32-2017;1;Заголовки подразделов ГОСТ 7.32-2017;2" </w:instrText>
          </w:r>
          <w:r>
            <w:fldChar w:fldCharType="separate"/>
          </w:r>
          <w:hyperlink w:anchor="_Toc98418337" w:history="1">
            <w:r w:rsidR="004E4BC7" w:rsidRPr="0091663D">
              <w:rPr>
                <w:rStyle w:val="a4"/>
                <w:noProof/>
              </w:rPr>
              <w:t>1</w:t>
            </w:r>
            <w:r w:rsidR="004E4BC7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4E4BC7" w:rsidRPr="0091663D">
              <w:rPr>
                <w:rStyle w:val="a4"/>
                <w:noProof/>
              </w:rPr>
              <w:t>Постановка задачи</w:t>
            </w:r>
            <w:r w:rsidR="004E4BC7">
              <w:rPr>
                <w:noProof/>
                <w:webHidden/>
              </w:rPr>
              <w:tab/>
            </w:r>
            <w:r w:rsidR="004E4BC7">
              <w:rPr>
                <w:noProof/>
                <w:webHidden/>
              </w:rPr>
              <w:fldChar w:fldCharType="begin"/>
            </w:r>
            <w:r w:rsidR="004E4BC7">
              <w:rPr>
                <w:noProof/>
                <w:webHidden/>
              </w:rPr>
              <w:instrText xml:space="preserve"> PAGEREF _Toc98418337 \h </w:instrText>
            </w:r>
            <w:r w:rsidR="004E4BC7">
              <w:rPr>
                <w:noProof/>
                <w:webHidden/>
              </w:rPr>
            </w:r>
            <w:r w:rsidR="004E4BC7">
              <w:rPr>
                <w:noProof/>
                <w:webHidden/>
              </w:rPr>
              <w:fldChar w:fldCharType="separate"/>
            </w:r>
            <w:r w:rsidR="004E4BC7">
              <w:rPr>
                <w:noProof/>
                <w:webHidden/>
              </w:rPr>
              <w:t>3</w:t>
            </w:r>
            <w:r w:rsidR="004E4BC7">
              <w:rPr>
                <w:noProof/>
                <w:webHidden/>
              </w:rPr>
              <w:fldChar w:fldCharType="end"/>
            </w:r>
          </w:hyperlink>
        </w:p>
        <w:p w14:paraId="10FD2F09" w14:textId="3811CA6C" w:rsidR="004E4BC7" w:rsidRDefault="00054B25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0"/>
              <w:sz w:val="22"/>
              <w:szCs w:val="22"/>
            </w:rPr>
          </w:pPr>
          <w:hyperlink w:anchor="_Toc98418338" w:history="1">
            <w:r w:rsidR="004E4BC7" w:rsidRPr="0091663D">
              <w:rPr>
                <w:rStyle w:val="a4"/>
                <w:noProof/>
              </w:rPr>
              <w:t>2</w:t>
            </w:r>
            <w:r w:rsidR="004E4BC7">
              <w:rPr>
                <w:rFonts w:asciiTheme="minorHAnsi" w:eastAsiaTheme="minorEastAsia" w:hAnsiTheme="minorHAnsi" w:cstheme="minorBidi"/>
                <w:bCs w:val="0"/>
                <w:noProof/>
                <w:kern w:val="0"/>
                <w:sz w:val="22"/>
                <w:szCs w:val="22"/>
              </w:rPr>
              <w:tab/>
            </w:r>
            <w:r w:rsidR="004E4BC7" w:rsidRPr="0091663D">
              <w:rPr>
                <w:rStyle w:val="a4"/>
                <w:noProof/>
              </w:rPr>
              <w:t>Описание работы</w:t>
            </w:r>
            <w:r w:rsidR="004E4BC7">
              <w:rPr>
                <w:noProof/>
                <w:webHidden/>
              </w:rPr>
              <w:tab/>
            </w:r>
            <w:r w:rsidR="004E4BC7">
              <w:rPr>
                <w:noProof/>
                <w:webHidden/>
              </w:rPr>
              <w:fldChar w:fldCharType="begin"/>
            </w:r>
            <w:r w:rsidR="004E4BC7">
              <w:rPr>
                <w:noProof/>
                <w:webHidden/>
              </w:rPr>
              <w:instrText xml:space="preserve"> PAGEREF _Toc98418338 \h </w:instrText>
            </w:r>
            <w:r w:rsidR="004E4BC7">
              <w:rPr>
                <w:noProof/>
                <w:webHidden/>
              </w:rPr>
            </w:r>
            <w:r w:rsidR="004E4BC7">
              <w:rPr>
                <w:noProof/>
                <w:webHidden/>
              </w:rPr>
              <w:fldChar w:fldCharType="separate"/>
            </w:r>
            <w:r w:rsidR="004E4BC7">
              <w:rPr>
                <w:noProof/>
                <w:webHidden/>
              </w:rPr>
              <w:t>4</w:t>
            </w:r>
            <w:r w:rsidR="004E4BC7">
              <w:rPr>
                <w:noProof/>
                <w:webHidden/>
              </w:rPr>
              <w:fldChar w:fldCharType="end"/>
            </w:r>
          </w:hyperlink>
        </w:p>
        <w:p w14:paraId="5C023241" w14:textId="051B2164" w:rsidR="004E4BC7" w:rsidRDefault="00054B25">
          <w:pPr>
            <w:pStyle w:val="2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8418339" w:history="1">
            <w:r w:rsidR="004E4BC7" w:rsidRPr="0091663D">
              <w:rPr>
                <w:rStyle w:val="a4"/>
                <w:noProof/>
              </w:rPr>
              <w:t>2.1. Выполнение поставленных задач.</w:t>
            </w:r>
            <w:r w:rsidR="004E4BC7">
              <w:rPr>
                <w:noProof/>
                <w:webHidden/>
              </w:rPr>
              <w:tab/>
            </w:r>
            <w:r w:rsidR="004E4BC7">
              <w:rPr>
                <w:noProof/>
                <w:webHidden/>
              </w:rPr>
              <w:fldChar w:fldCharType="begin"/>
            </w:r>
            <w:r w:rsidR="004E4BC7">
              <w:rPr>
                <w:noProof/>
                <w:webHidden/>
              </w:rPr>
              <w:instrText xml:space="preserve"> PAGEREF _Toc98418339 \h </w:instrText>
            </w:r>
            <w:r w:rsidR="004E4BC7">
              <w:rPr>
                <w:noProof/>
                <w:webHidden/>
              </w:rPr>
            </w:r>
            <w:r w:rsidR="004E4BC7">
              <w:rPr>
                <w:noProof/>
                <w:webHidden/>
              </w:rPr>
              <w:fldChar w:fldCharType="separate"/>
            </w:r>
            <w:r w:rsidR="004E4BC7">
              <w:rPr>
                <w:noProof/>
                <w:webHidden/>
              </w:rPr>
              <w:t>4</w:t>
            </w:r>
            <w:r w:rsidR="004E4BC7">
              <w:rPr>
                <w:noProof/>
                <w:webHidden/>
              </w:rPr>
              <w:fldChar w:fldCharType="end"/>
            </w:r>
          </w:hyperlink>
        </w:p>
        <w:p w14:paraId="3F327476" w14:textId="5B4ECB1E" w:rsidR="00F75E8A" w:rsidRDefault="00F75E8A">
          <w:r>
            <w:fldChar w:fldCharType="end"/>
          </w:r>
        </w:p>
      </w:sdtContent>
    </w:sdt>
    <w:p w14:paraId="198397F3" w14:textId="77777777" w:rsidR="009A7D5C" w:rsidRDefault="009A7D5C">
      <w:pPr>
        <w:spacing w:after="160" w:line="259" w:lineRule="auto"/>
        <w:rPr>
          <w:rFonts w:eastAsiaTheme="minorHAnsi" w:cs="Arial"/>
          <w:b/>
          <w:color w:val="000000"/>
          <w:kern w:val="3"/>
          <w:sz w:val="28"/>
          <w:szCs w:val="29"/>
          <w:lang w:eastAsia="en-US"/>
        </w:rPr>
      </w:pPr>
      <w:r>
        <w:br w:type="page"/>
      </w:r>
    </w:p>
    <w:p w14:paraId="16A37EAC" w14:textId="6A181943" w:rsidR="00F75E8A" w:rsidRPr="007D365A" w:rsidRDefault="00F75E8A" w:rsidP="007D365A">
      <w:pPr>
        <w:pStyle w:val="732-20170"/>
        <w:rPr>
          <w:sz w:val="24"/>
          <w:szCs w:val="24"/>
        </w:rPr>
      </w:pPr>
      <w:bookmarkStart w:id="0" w:name="_Toc98418337"/>
      <w:r w:rsidRPr="007D365A">
        <w:rPr>
          <w:sz w:val="24"/>
          <w:szCs w:val="24"/>
        </w:rPr>
        <w:lastRenderedPageBreak/>
        <w:t>Постановка задачи</w:t>
      </w:r>
      <w:bookmarkEnd w:id="0"/>
    </w:p>
    <w:p w14:paraId="03FB865F" w14:textId="5F52E600" w:rsidR="00B66EAA" w:rsidRDefault="00E749F2" w:rsidP="00B66EAA">
      <w:pPr>
        <w:pStyle w:val="af0"/>
        <w:rPr>
          <w:noProof/>
        </w:rPr>
      </w:pPr>
      <w:r w:rsidRPr="007D365A">
        <w:rPr>
          <w:noProof/>
        </w:rPr>
        <w:t>Цель:</w:t>
      </w:r>
    </w:p>
    <w:p w14:paraId="0A4E7BEC" w14:textId="74F8DC8C" w:rsidR="00B66EAA" w:rsidRDefault="00B66EAA" w:rsidP="00B66EAA">
      <w:pPr>
        <w:pStyle w:val="af0"/>
        <w:numPr>
          <w:ilvl w:val="0"/>
          <w:numId w:val="42"/>
        </w:numPr>
      </w:pPr>
      <w:r>
        <w:rPr>
          <w:noProof/>
        </w:rPr>
        <w:t>Разобраться,как работает предложенная программа сортировки масива методом «мини-макса».</w:t>
      </w:r>
    </w:p>
    <w:p w14:paraId="0A31E724" w14:textId="3EE317D0" w:rsidR="00B66EAA" w:rsidRDefault="00B66EAA" w:rsidP="00B66EAA">
      <w:pPr>
        <w:pStyle w:val="af0"/>
        <w:numPr>
          <w:ilvl w:val="0"/>
          <w:numId w:val="42"/>
        </w:numPr>
      </w:pPr>
      <w:r>
        <w:rPr>
          <w:noProof/>
        </w:rPr>
        <w:t>Написать программы,сортирующие одномерный массив методами «пузырька» и «быстрой сортировки».</w:t>
      </w:r>
    </w:p>
    <w:p w14:paraId="291554DD" w14:textId="7B24CD9B" w:rsidR="00B66EAA" w:rsidRPr="007D365A" w:rsidRDefault="00B66EAA" w:rsidP="00B66EAA">
      <w:pPr>
        <w:pStyle w:val="af0"/>
        <w:numPr>
          <w:ilvl w:val="0"/>
          <w:numId w:val="42"/>
        </w:numPr>
      </w:pPr>
      <w:r>
        <w:rPr>
          <w:noProof/>
        </w:rPr>
        <w:t>Для массива целых значений выполнить сортировки по возрастаниючётных и по убыванию нечётных</w:t>
      </w:r>
    </w:p>
    <w:p w14:paraId="568BDD7C" w14:textId="4266406A" w:rsidR="001E3F21" w:rsidRPr="00945350" w:rsidRDefault="001E3F21" w:rsidP="00A36BB5">
      <w:pPr>
        <w:pStyle w:val="af0"/>
        <w:numPr>
          <w:ilvl w:val="0"/>
          <w:numId w:val="42"/>
        </w:numPr>
        <w:spacing w:after="160"/>
        <w:rPr>
          <w:rFonts w:eastAsiaTheme="minorHAnsi" w:cs="Arial"/>
          <w:b/>
          <w:color w:val="000000"/>
          <w:lang w:eastAsia="en-US"/>
        </w:rPr>
      </w:pPr>
      <w:r w:rsidRPr="007D365A">
        <w:br w:type="page"/>
      </w:r>
    </w:p>
    <w:p w14:paraId="61DF1057" w14:textId="55104657" w:rsidR="00F75E8A" w:rsidRPr="007D365A" w:rsidRDefault="00F75E8A" w:rsidP="007D365A">
      <w:pPr>
        <w:pStyle w:val="732-20170"/>
        <w:rPr>
          <w:sz w:val="24"/>
          <w:szCs w:val="24"/>
        </w:rPr>
      </w:pPr>
      <w:bookmarkStart w:id="1" w:name="_Toc98418338"/>
      <w:r w:rsidRPr="007D365A">
        <w:rPr>
          <w:sz w:val="24"/>
          <w:szCs w:val="24"/>
        </w:rPr>
        <w:lastRenderedPageBreak/>
        <w:t>Описание работы</w:t>
      </w:r>
      <w:bookmarkEnd w:id="1"/>
    </w:p>
    <w:p w14:paraId="6C676AD8" w14:textId="1C8A26D0" w:rsidR="00DC48E6" w:rsidRDefault="00DC48E6" w:rsidP="007D365A">
      <w:pPr>
        <w:pStyle w:val="732-2017"/>
        <w:numPr>
          <w:ilvl w:val="0"/>
          <w:numId w:val="0"/>
        </w:numPr>
        <w:ind w:left="709"/>
        <w:rPr>
          <w:noProof/>
          <w:sz w:val="24"/>
          <w:szCs w:val="24"/>
        </w:rPr>
      </w:pPr>
      <w:bookmarkStart w:id="2" w:name="_Toc98418339"/>
      <w:r w:rsidRPr="007D365A">
        <w:rPr>
          <w:noProof/>
          <w:sz w:val="24"/>
          <w:szCs w:val="24"/>
        </w:rPr>
        <w:t xml:space="preserve">2.1. </w:t>
      </w:r>
      <w:r w:rsidR="00725175">
        <w:rPr>
          <w:noProof/>
          <w:sz w:val="24"/>
          <w:szCs w:val="24"/>
        </w:rPr>
        <w:t>В</w:t>
      </w:r>
      <w:r w:rsidR="00F2037F">
        <w:rPr>
          <w:noProof/>
          <w:sz w:val="24"/>
          <w:szCs w:val="24"/>
        </w:rPr>
        <w:t>ыполнение поставленных задач.</w:t>
      </w:r>
      <w:bookmarkEnd w:id="2"/>
    </w:p>
    <w:p w14:paraId="7AFFCDC7" w14:textId="6AEEA9E8" w:rsidR="003A25C8" w:rsidRPr="003A25C8" w:rsidRDefault="00E80305" w:rsidP="003A25C8">
      <w:pPr>
        <w:pStyle w:val="732-20172"/>
      </w:pPr>
      <w:r>
        <w:rPr>
          <w:lang w:val="en-US"/>
        </w:rPr>
        <w:t>1</w:t>
      </w:r>
      <w:r>
        <w:t xml:space="preserve">. </w:t>
      </w:r>
      <w:r w:rsidR="003A25C8">
        <w:t>Сортировка методом «мини-макса»</w:t>
      </w:r>
    </w:p>
    <w:p w14:paraId="2E8F5A81" w14:textId="1B393EFF" w:rsidR="00737BD1" w:rsidRDefault="00737BD1" w:rsidP="00737BD1">
      <w:pPr>
        <w:pStyle w:val="732-20178"/>
      </w:pPr>
      <w:r>
        <w:drawing>
          <wp:inline distT="0" distB="0" distL="0" distR="0" wp14:anchorId="0924702C" wp14:editId="3DE1D1C5">
            <wp:extent cx="3952875" cy="769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7A99" w14:textId="410D50CB" w:rsidR="00737BD1" w:rsidRDefault="00737BD1" w:rsidP="00737BD1">
      <w:pPr>
        <w:pStyle w:val="732-20178"/>
      </w:pPr>
      <w:r>
        <w:t>Рисунок 1 – Блок схема к решению задачи 1</w:t>
      </w:r>
    </w:p>
    <w:p w14:paraId="5CB227D8" w14:textId="384AF46A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lastRenderedPageBreak/>
        <w:t>//Сортировка методом минимакса</w:t>
      </w:r>
    </w:p>
    <w:p w14:paraId="39AF754B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#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include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&lt;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iostream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&gt;</w:t>
      </w:r>
    </w:p>
    <w:p w14:paraId="1B338056" w14:textId="77777777" w:rsidR="00B66EAA" w:rsidRPr="00737BD1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>#</w:t>
      </w: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include</w:t>
      </w:r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&lt;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conio</w:t>
      </w:r>
      <w:proofErr w:type="spellEnd"/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>.</w:t>
      </w: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h</w:t>
      </w:r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>&gt;</w:t>
      </w:r>
    </w:p>
    <w:p w14:paraId="21CF1EAA" w14:textId="77777777" w:rsidR="00B66EAA" w:rsidRPr="00737BD1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using</w:t>
      </w:r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</w:t>
      </w: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namespace</w:t>
      </w:r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</w:t>
      </w: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std</w:t>
      </w:r>
      <w:r w:rsidRPr="00737BD1">
        <w:rPr>
          <w:rFonts w:ascii="Lucida Console" w:eastAsiaTheme="minorHAnsi" w:hAnsi="Lucida Console" w:cs="Consolas"/>
          <w:sz w:val="20"/>
          <w:szCs w:val="20"/>
          <w:lang w:eastAsia="en-US"/>
        </w:rPr>
        <w:t>;</w:t>
      </w:r>
    </w:p>
    <w:p w14:paraId="21D814CF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void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main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(</w:t>
      </w:r>
      <w:proofErr w:type="gram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) //точка старта </w:t>
      </w:r>
    </w:p>
    <w:p w14:paraId="0039A2B1" w14:textId="15E6C235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{</w:t>
      </w: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ab/>
        <w:t>//вводим тип данных и значения переменных</w:t>
      </w:r>
    </w:p>
    <w:p w14:paraId="3E23102E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int </w:t>
      </w:r>
      <w:proofErr w:type="gram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mas[</w:t>
      </w:r>
      <w:proofErr w:type="gram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= { 2,1,5,7,-4,56,6,5,-7,-9 };</w:t>
      </w:r>
    </w:p>
    <w:p w14:paraId="6230912C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//</w:t>
      </w: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текущие</w:t>
      </w: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</w:t>
      </w:r>
    </w:p>
    <w:p w14:paraId="7C3E32C0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int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,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imax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;</w:t>
      </w:r>
    </w:p>
    <w:p w14:paraId="792DF3EC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int n =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sizeof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(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mas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) /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sizeof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(int); //Использование оператора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sizeof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для нахождения размера массива </w:t>
      </w:r>
    </w:p>
    <w:p w14:paraId="72F38E75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int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;</w:t>
      </w:r>
    </w:p>
    <w:p w14:paraId="04AD03BC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0;</w:t>
      </w:r>
    </w:p>
    <w:p w14:paraId="7C75060E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imax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0;</w:t>
      </w:r>
    </w:p>
    <w:p w14:paraId="30764138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//вывод полученного массива</w:t>
      </w:r>
    </w:p>
    <w:p w14:paraId="43B0DE2E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for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(i = 0; i </w:t>
      </w:r>
      <w:proofErr w:type="gram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&lt; n</w:t>
      </w:r>
      <w:proofErr w:type="gram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; i++)</w:t>
      </w:r>
    </w:p>
    <w:p w14:paraId="73486692" w14:textId="77777777" w:rsidR="00B66EAA" w:rsidRPr="00627251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627251">
        <w:rPr>
          <w:rFonts w:ascii="Lucida Console" w:eastAsiaTheme="minorHAnsi" w:hAnsi="Lucida Console" w:cs="Consolas"/>
          <w:sz w:val="20"/>
          <w:szCs w:val="20"/>
          <w:lang w:eastAsia="en-US"/>
        </w:rPr>
        <w:t>{</w:t>
      </w:r>
    </w:p>
    <w:p w14:paraId="3B93E367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&lt;&lt; " ";</w:t>
      </w:r>
    </w:p>
    <w:p w14:paraId="3387C3B4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endl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;</w:t>
      </w:r>
    </w:p>
    <w:p w14:paraId="104041AB" w14:textId="50B52074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}// реализация сортировки методом минимакса</w:t>
      </w:r>
    </w:p>
    <w:p w14:paraId="0C23F64B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for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(i = 0; i </w:t>
      </w:r>
      <w:proofErr w:type="gram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&lt; n</w:t>
      </w:r>
      <w:proofErr w:type="gram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- 1; i++)</w:t>
      </w:r>
    </w:p>
    <w:p w14:paraId="22BBD9B2" w14:textId="4FAADAA1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627251">
        <w:rPr>
          <w:rFonts w:ascii="Lucida Console" w:eastAsiaTheme="minorHAnsi" w:hAnsi="Lucida Console" w:cs="Consolas"/>
          <w:sz w:val="20"/>
          <w:szCs w:val="20"/>
          <w:lang w:eastAsia="en-US"/>
        </w:rPr>
        <w:t>{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;</w:t>
      </w:r>
    </w:p>
    <w:p w14:paraId="1B9B4600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for (int j =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+ 1; j &lt; n;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j++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)</w:t>
      </w:r>
    </w:p>
    <w:p w14:paraId="5EABEB8A" w14:textId="6892402E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{if (mas[j] &lt; 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])</w:t>
      </w:r>
    </w:p>
    <w:p w14:paraId="0649771E" w14:textId="4DB521EA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{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j;</w:t>
      </w:r>
    </w:p>
    <w:p w14:paraId="4B6B6548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}</w:t>
      </w:r>
    </w:p>
    <w:p w14:paraId="72195B83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int t = 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];</w:t>
      </w:r>
    </w:p>
    <w:p w14:paraId="51D8A10E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= 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];</w:t>
      </w:r>
    </w:p>
    <w:p w14:paraId="7EA788A6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= t;</w:t>
      </w:r>
    </w:p>
    <w:p w14:paraId="3B99F638" w14:textId="76E4BEF9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}}//вывод полученного результата в виде массива</w:t>
      </w:r>
    </w:p>
    <w:p w14:paraId="1C8789D4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for (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0;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 n;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++)</w:t>
      </w:r>
    </w:p>
    <w:p w14:paraId="16BF486F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{</w:t>
      </w:r>
    </w:p>
    <w:p w14:paraId="434A8990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mas[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&lt;&lt; " ";</w:t>
      </w:r>
    </w:p>
    <w:p w14:paraId="1D8C3ED8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}</w:t>
      </w:r>
    </w:p>
    <w:p w14:paraId="28539CAB" w14:textId="77777777" w:rsidR="00B66EAA" w:rsidRPr="00B66EAA" w:rsidRDefault="00B66EAA" w:rsidP="00B66E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cout</w:t>
      </w:r>
      <w:proofErr w:type="spell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</w:t>
      </w:r>
      <w:proofErr w:type="gram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&lt;&lt; </w:t>
      </w:r>
      <w:proofErr w:type="spellStart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endl</w:t>
      </w:r>
      <w:proofErr w:type="spellEnd"/>
      <w:proofErr w:type="gramEnd"/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;</w:t>
      </w:r>
    </w:p>
    <w:p w14:paraId="10B17240" w14:textId="49533A4F" w:rsidR="00B66EAA" w:rsidRDefault="00B66EAA" w:rsidP="00B66EAA">
      <w:pPr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B66EAA">
        <w:rPr>
          <w:rFonts w:ascii="Lucida Console" w:eastAsiaTheme="minorHAnsi" w:hAnsi="Lucida Console" w:cs="Consolas"/>
          <w:sz w:val="20"/>
          <w:szCs w:val="20"/>
          <w:lang w:eastAsia="en-US"/>
        </w:rPr>
        <w:t>}</w:t>
      </w:r>
    </w:p>
    <w:p w14:paraId="5510073C" w14:textId="25A83FAD" w:rsidR="00E80305" w:rsidRPr="003A25C8" w:rsidRDefault="00E80305" w:rsidP="00E80305">
      <w:pPr>
        <w:pStyle w:val="732-20172"/>
      </w:pPr>
      <w:r>
        <w:t>2. Сортировка методом «пузырька»</w:t>
      </w:r>
    </w:p>
    <w:p w14:paraId="7BF53ADF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#include &lt;iostream&gt;</w:t>
      </w:r>
    </w:p>
    <w:p w14:paraId="09E065D7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#include &lt;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conio.h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&gt;</w:t>
      </w:r>
    </w:p>
    <w:p w14:paraId="00AFA115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using namespace std;</w:t>
      </w:r>
    </w:p>
    <w:p w14:paraId="6CC34A0A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void </w:t>
      </w:r>
      <w:proofErr w:type="gram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main(</w:t>
      </w:r>
      <w:proofErr w:type="gram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)</w:t>
      </w:r>
    </w:p>
    <w:p w14:paraId="1AFC504E" w14:textId="77777777" w:rsidR="00E80305" w:rsidRPr="00627251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627251">
        <w:rPr>
          <w:rFonts w:ascii="Lucida Console" w:eastAsiaTheme="minorHAnsi" w:hAnsi="Lucida Console" w:cs="Consolas"/>
          <w:sz w:val="20"/>
          <w:szCs w:val="20"/>
          <w:lang w:val="en-US" w:eastAsia="en-US"/>
        </w:rPr>
        <w:t>{</w:t>
      </w:r>
    </w:p>
    <w:p w14:paraId="5CA18A4A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627251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setlocale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(</w:t>
      </w:r>
      <w:proofErr w:type="gram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LC_ALL, "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ru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"); // русская кодировка в командной строке</w:t>
      </w:r>
    </w:p>
    <w:p w14:paraId="3C431D70" w14:textId="0F0CFCF8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  <w:t>//ввод массива создание переменных типов данных и присваивания им //значений.</w:t>
      </w:r>
    </w:p>
    <w:p w14:paraId="75CD2262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int </w:t>
      </w:r>
      <w:proofErr w:type="gram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mas[</w:t>
      </w:r>
      <w:proofErr w:type="gram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= { 2,5,-83 - 41,6,3, 10, 23, 324,34, 34,34, 87,3,-90,4,9 };</w:t>
      </w:r>
    </w:p>
    <w:p w14:paraId="59ACFB7E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imin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,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imax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;</w:t>
      </w:r>
    </w:p>
    <w:p w14:paraId="5C38EE35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 xml:space="preserve">int n =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sizeof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(mas) /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sizeof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(int);</w:t>
      </w:r>
    </w:p>
    <w:p w14:paraId="0D1185E6" w14:textId="55FF3415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int i,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temp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;</w:t>
      </w:r>
    </w:p>
    <w:p w14:paraId="744A8265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  <w:t>//вывод полученного результата</w:t>
      </w:r>
    </w:p>
    <w:p w14:paraId="69796595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"</w:t>
      </w: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Массив</w:t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</w:t>
      </w: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до</w:t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</w:t>
      </w: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сортировки</w:t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:";</w:t>
      </w:r>
    </w:p>
    <w:p w14:paraId="713AFFEF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for (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0;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 n;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++)</w:t>
      </w:r>
    </w:p>
    <w:p w14:paraId="6FB8B5A2" w14:textId="5FA403E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{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mas[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&lt;&lt; " ";</w:t>
      </w:r>
    </w:p>
    <w:p w14:paraId="1D1BFD41" w14:textId="3280E53A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}</w:t>
      </w:r>
    </w:p>
    <w:p w14:paraId="55CF6999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cout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</w:t>
      </w:r>
      <w:proofErr w:type="gram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&lt;&lt;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endl</w:t>
      </w:r>
      <w:proofErr w:type="spellEnd"/>
      <w:proofErr w:type="gram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;</w:t>
      </w:r>
    </w:p>
    <w:p w14:paraId="1112FB43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cout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 xml:space="preserve"> </w:t>
      </w:r>
      <w:proofErr w:type="gramStart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&lt;&lt; "</w:t>
      </w:r>
      <w:proofErr w:type="gramEnd"/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Массив после сортировки:";</w:t>
      </w:r>
    </w:p>
    <w:p w14:paraId="203DE34D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for (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0;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 n;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++) {</w:t>
      </w:r>
    </w:p>
    <w:p w14:paraId="0145D007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 xml:space="preserve">for (int j =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+ 1; j &lt; n;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j++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)</w:t>
      </w:r>
    </w:p>
    <w:p w14:paraId="31CD59EF" w14:textId="7E2469E3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{if (mas[j] &lt; mas[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]) {</w:t>
      </w:r>
    </w:p>
    <w:p w14:paraId="2DFFF014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temp = mas[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];</w:t>
      </w:r>
    </w:p>
    <w:p w14:paraId="4EAA0954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mas[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= mas[j];</w:t>
      </w:r>
    </w:p>
    <w:p w14:paraId="6C34C217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mas[j] = temp;</w:t>
      </w:r>
    </w:p>
    <w:p w14:paraId="0F9220DA" w14:textId="26CA8CFD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}}}</w:t>
      </w:r>
    </w:p>
    <w:p w14:paraId="7402FFB8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for (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= 0;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 n;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++)</w:t>
      </w:r>
    </w:p>
    <w:p w14:paraId="32191C59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{</w:t>
      </w:r>
    </w:p>
    <w:p w14:paraId="08614865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mas[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i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] &lt;&lt; " ";</w:t>
      </w:r>
    </w:p>
    <w:p w14:paraId="1722F7CD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  <w:t>}</w:t>
      </w:r>
    </w:p>
    <w:p w14:paraId="33893449" w14:textId="77777777" w:rsidR="00E80305" w:rsidRPr="00E80305" w:rsidRDefault="00E80305" w:rsidP="00E803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eastAsiaTheme="minorHAnsi" w:hAnsi="Lucida Console" w:cs="Consolas"/>
          <w:sz w:val="20"/>
          <w:szCs w:val="20"/>
          <w:lang w:val="en-US"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ab/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cout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 xml:space="preserve"> &lt;&lt; </w:t>
      </w:r>
      <w:proofErr w:type="spellStart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endl</w:t>
      </w:r>
      <w:proofErr w:type="spellEnd"/>
      <w:r w:rsidRPr="00E80305">
        <w:rPr>
          <w:rFonts w:ascii="Lucida Console" w:eastAsiaTheme="minorHAnsi" w:hAnsi="Lucida Console" w:cs="Consolas"/>
          <w:sz w:val="20"/>
          <w:szCs w:val="20"/>
          <w:lang w:val="en-US" w:eastAsia="en-US"/>
        </w:rPr>
        <w:t>;</w:t>
      </w:r>
    </w:p>
    <w:p w14:paraId="0015AF72" w14:textId="02B0E51D" w:rsidR="00E80305" w:rsidRDefault="00E80305" w:rsidP="00E80305">
      <w:pPr>
        <w:ind w:firstLine="0"/>
        <w:rPr>
          <w:rFonts w:ascii="Lucida Console" w:eastAsiaTheme="minorHAnsi" w:hAnsi="Lucida Console" w:cs="Consolas"/>
          <w:sz w:val="20"/>
          <w:szCs w:val="20"/>
          <w:lang w:eastAsia="en-US"/>
        </w:rPr>
      </w:pPr>
      <w:r w:rsidRPr="00E80305">
        <w:rPr>
          <w:rFonts w:ascii="Lucida Console" w:eastAsiaTheme="minorHAnsi" w:hAnsi="Lucida Console" w:cs="Consolas"/>
          <w:sz w:val="20"/>
          <w:szCs w:val="20"/>
          <w:lang w:eastAsia="en-US"/>
        </w:rPr>
        <w:t>}</w:t>
      </w:r>
    </w:p>
    <w:p w14:paraId="57522E2D" w14:textId="46FB9702" w:rsidR="00E80305" w:rsidRDefault="00737BD1" w:rsidP="00737BD1">
      <w:pPr>
        <w:pStyle w:val="732-20178"/>
        <w:rPr>
          <w:rFonts w:ascii="Lucida Console" w:hAnsi="Lucida Console" w:cs="Consolas"/>
          <w:sz w:val="20"/>
          <w:szCs w:val="20"/>
        </w:rPr>
      </w:pPr>
      <w:r>
        <w:lastRenderedPageBreak/>
        <w:drawing>
          <wp:inline distT="0" distB="0" distL="0" distR="0" wp14:anchorId="266E01A7" wp14:editId="0C272C9A">
            <wp:extent cx="2657475" cy="865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FBB9" w14:textId="326DF2B0" w:rsidR="00737BD1" w:rsidRPr="00737BD1" w:rsidRDefault="00737BD1" w:rsidP="00737BD1">
      <w:pPr>
        <w:pStyle w:val="732-20178"/>
      </w:pPr>
      <w:r w:rsidRPr="00737BD1">
        <w:t>Рисунок 2 – Блок схема к решению задачи 2</w:t>
      </w:r>
    </w:p>
    <w:p w14:paraId="2E5834CF" w14:textId="0C273D8F" w:rsidR="00E80305" w:rsidRDefault="00E80305" w:rsidP="00E80305">
      <w:pPr>
        <w:pStyle w:val="732-20172"/>
      </w:pPr>
      <w:r>
        <w:lastRenderedPageBreak/>
        <w:t>3. Сортировка методом «быстрой сортировки»</w:t>
      </w:r>
    </w:p>
    <w:p w14:paraId="6E69E316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#include &lt;iostream&gt;</w:t>
      </w:r>
    </w:p>
    <w:p w14:paraId="6F39C4C4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#include &lt;iomanip&gt;</w:t>
      </w:r>
    </w:p>
    <w:p w14:paraId="163E841F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#include &lt;ctime&gt;</w:t>
      </w:r>
    </w:p>
    <w:p w14:paraId="775F68E8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#include &lt;algorithm&gt;</w:t>
      </w:r>
    </w:p>
    <w:p w14:paraId="22488FB5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#include &lt;vector&gt;</w:t>
      </w:r>
    </w:p>
    <w:p w14:paraId="54BDDD4E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using namespace std;</w:t>
      </w:r>
    </w:p>
    <w:p w14:paraId="12DFEF47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const int n = 10;</w:t>
      </w:r>
    </w:p>
    <w:p w14:paraId="33EB2686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int first, last;</w:t>
      </w:r>
    </w:p>
    <w:p w14:paraId="5F31B134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int i;</w:t>
      </w:r>
    </w:p>
    <w:p w14:paraId="1067FF85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//функция сортировки</w:t>
      </w:r>
    </w:p>
    <w:p w14:paraId="00C24CD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void quicksort(int* mas, int first, int last)</w:t>
      </w:r>
    </w:p>
    <w:p w14:paraId="39098395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{</w:t>
      </w:r>
    </w:p>
    <w:p w14:paraId="3D09B19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int mid, count;</w:t>
      </w:r>
    </w:p>
    <w:p w14:paraId="37EDBCB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int f = first, l = last;</w:t>
      </w:r>
    </w:p>
    <w:p w14:paraId="366DF62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mid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=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mas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[(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f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+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l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) / 2]; //вычисление опорного элемента</w:t>
      </w:r>
    </w:p>
    <w:p w14:paraId="3387F933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do</w:t>
      </w:r>
    </w:p>
    <w:p w14:paraId="026FEFA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{</w:t>
      </w:r>
    </w:p>
    <w:p w14:paraId="1B48754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while (mas[f] &lt; mid) f++;</w:t>
      </w:r>
    </w:p>
    <w:p w14:paraId="45C85926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while (mas[l] &gt; mid) l--;</w:t>
      </w:r>
    </w:p>
    <w:p w14:paraId="3210D94D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if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(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f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&lt;=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l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) //перестановка элементов</w:t>
      </w:r>
    </w:p>
    <w:p w14:paraId="4B6D384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    {</w:t>
      </w:r>
    </w:p>
    <w:p w14:paraId="38153624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    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count = mas[f];</w:t>
      </w:r>
    </w:p>
    <w:p w14:paraId="20CAD2F4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mas[f] = mas[l];</w:t>
      </w:r>
    </w:p>
    <w:p w14:paraId="200BA63F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mas[l] = count;</w:t>
      </w:r>
    </w:p>
    <w:p w14:paraId="79F57CED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f++;</w:t>
      </w:r>
    </w:p>
    <w:p w14:paraId="59C6793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l--;</w:t>
      </w:r>
    </w:p>
    <w:p w14:paraId="2E25538E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}</w:t>
      </w:r>
    </w:p>
    <w:p w14:paraId="69032BE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} while (f &lt; l);</w:t>
      </w:r>
    </w:p>
    <w:p w14:paraId="39B7208B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if (first &lt; l) quicksort(mas, first, l);</w:t>
      </w:r>
    </w:p>
    <w:p w14:paraId="41684B1D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if (f &lt; last) quicksort(mas, f, last);</w:t>
      </w:r>
    </w:p>
    <w:p w14:paraId="5916707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}</w:t>
      </w:r>
    </w:p>
    <w:p w14:paraId="4CE5C31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int main() {</w:t>
      </w:r>
    </w:p>
    <w:p w14:paraId="257A7A9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srand(time(NULL));</w:t>
      </w:r>
    </w:p>
    <w:p w14:paraId="66BCB00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int k = 0, m = 0;</w:t>
      </w:r>
    </w:p>
    <w:p w14:paraId="6FBA65A4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int** B = new int* [k]; int** C = new int* [m];</w:t>
      </w:r>
    </w:p>
    <w:p w14:paraId="5CDA480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setlocale(LC_ALL, "Rus");</w:t>
      </w:r>
    </w:p>
    <w:p w14:paraId="3D0918EB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int* A = new int[n];</w:t>
      </w:r>
    </w:p>
    <w:p w14:paraId="210DBEF2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cout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"Исходный массив: ";</w:t>
      </w:r>
    </w:p>
    <w:p w14:paraId="27632002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</w:p>
    <w:p w14:paraId="20CFBB41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for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(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int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= 0;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n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;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i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++)//наполнение массива случайными числами</w:t>
      </w:r>
    </w:p>
    <w:p w14:paraId="5C4F6DE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{</w:t>
      </w:r>
    </w:p>
    <w:p w14:paraId="6E370C3B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A[i] = rand() % 100;</w:t>
      </w:r>
    </w:p>
    <w:p w14:paraId="50DD15D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cout &lt;&lt; A[i] &lt;&lt; " ";</w:t>
      </w:r>
    </w:p>
    <w:p w14:paraId="4C9AB96F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}</w:t>
      </w:r>
    </w:p>
    <w:p w14:paraId="66C8AE3D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</w:p>
    <w:p w14:paraId="3BD14EF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first = 0; last = n - 1;</w:t>
      </w:r>
    </w:p>
    <w:p w14:paraId="67CF871D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quicksort(A, first, last);</w:t>
      </w:r>
    </w:p>
    <w:p w14:paraId="1F7F4984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cout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endl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"Сортированный исходный массив: ";//сортировка исходного массива</w:t>
      </w:r>
    </w:p>
    <w:p w14:paraId="71340898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for (int i = 0; i &lt; n; i++) cout &lt;&lt; A[i] &lt;&lt; " ";</w:t>
      </w:r>
    </w:p>
    <w:p w14:paraId="743A9F8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cout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endl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;</w:t>
      </w:r>
    </w:p>
    <w:p w14:paraId="08072F67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cout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("Чётные элементы, отсортированные по возрастанию: ") &lt;&lt; " ";//сортировка чётных элементов по возрастанию</w:t>
      </w:r>
    </w:p>
    <w:p w14:paraId="16B233CC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for (int i = 0; i &lt; n; i++) {</w:t>
      </w:r>
    </w:p>
    <w:p w14:paraId="4D79E77C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if (A[i] % 2 == 0)</w:t>
      </w:r>
    </w:p>
    <w:p w14:paraId="58B259BC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{</w:t>
      </w:r>
    </w:p>
    <w:p w14:paraId="4D296B65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cout &lt;&lt; A[i] &lt;&lt; " ";</w:t>
      </w:r>
    </w:p>
    <w:p w14:paraId="4909E353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}</w:t>
      </w:r>
    </w:p>
    <w:p w14:paraId="1B62B4A1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}</w:t>
      </w:r>
    </w:p>
    <w:p w14:paraId="34B8574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cout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endl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>;</w:t>
      </w:r>
    </w:p>
    <w:p w14:paraId="1EF95A5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lastRenderedPageBreak/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cout</w:t>
      </w: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&lt;&lt; ("Нечётные элементы, отсортированные по убыванию: ") &lt;&lt; " ";//сортировка нечётных элементов по убыванию</w:t>
      </w:r>
    </w:p>
    <w:p w14:paraId="5F0BBF1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eastAsia="en-US"/>
        </w:rPr>
        <w:t xml:space="preserve">    </w:t>
      </w: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for (int i = 1; i &lt; n; ++i)</w:t>
      </w:r>
    </w:p>
    <w:p w14:paraId="60AF402E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{</w:t>
      </w:r>
    </w:p>
    <w:p w14:paraId="3E3E0897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for (int r = 0; r &lt; n - i; r++)</w:t>
      </w:r>
    </w:p>
    <w:p w14:paraId="6CDC6790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{</w:t>
      </w:r>
    </w:p>
    <w:p w14:paraId="5E7DEFEE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if (A[r] &lt; A[r + 1])</w:t>
      </w:r>
    </w:p>
    <w:p w14:paraId="206A579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{</w:t>
      </w:r>
    </w:p>
    <w:p w14:paraId="2AAF7621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    // Обмен местами</w:t>
      </w:r>
    </w:p>
    <w:p w14:paraId="285398E5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    int temp = A[r];</w:t>
      </w:r>
    </w:p>
    <w:p w14:paraId="2A1D58EB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    A[r] = A[r + 1];</w:t>
      </w:r>
    </w:p>
    <w:p w14:paraId="42E8ED0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    A[r + 1] = temp;</w:t>
      </w:r>
    </w:p>
    <w:p w14:paraId="7CDA5EE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}</w:t>
      </w:r>
    </w:p>
    <w:p w14:paraId="60781F62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}</w:t>
      </w:r>
    </w:p>
    <w:p w14:paraId="7B58CD7C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}</w:t>
      </w:r>
    </w:p>
    <w:p w14:paraId="18D01AE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for (int i = 0; i &lt; n; i++) {</w:t>
      </w:r>
    </w:p>
    <w:p w14:paraId="02A54912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if (A[i] % 2 != 0)</w:t>
      </w:r>
    </w:p>
    <w:p w14:paraId="19F0E4A6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{</w:t>
      </w:r>
    </w:p>
    <w:p w14:paraId="4980751F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    cout &lt;&lt; A[i] &lt;&lt; " ";</w:t>
      </w:r>
    </w:p>
    <w:p w14:paraId="6019F54F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    }</w:t>
      </w:r>
    </w:p>
    <w:p w14:paraId="5EE4C9BD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} system("pause&gt;&gt;void");</w:t>
      </w:r>
    </w:p>
    <w:p w14:paraId="0A1C4309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return 0;</w:t>
      </w:r>
    </w:p>
    <w:p w14:paraId="79446EE8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 cout &lt;&lt; endl;</w:t>
      </w:r>
    </w:p>
    <w:p w14:paraId="515FB4CA" w14:textId="77777777" w:rsidR="00737BD1" w:rsidRP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 xml:space="preserve">   </w:t>
      </w:r>
    </w:p>
    <w:p w14:paraId="6638DBE1" w14:textId="7E9F21B7" w:rsidR="00737BD1" w:rsidRDefault="00737BD1" w:rsidP="00737BD1">
      <w:pPr>
        <w:spacing w:line="276" w:lineRule="auto"/>
        <w:ind w:firstLine="0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 w:rsidRPr="00737BD1"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t>}</w:t>
      </w:r>
    </w:p>
    <w:p w14:paraId="39DD57ED" w14:textId="77777777" w:rsidR="00737BD1" w:rsidRDefault="00737BD1">
      <w:pPr>
        <w:spacing w:after="160" w:line="259" w:lineRule="auto"/>
        <w:ind w:firstLine="0"/>
        <w:jc w:val="left"/>
        <w:rPr>
          <w:rFonts w:ascii="Lucida Console" w:hAnsi="Lucida Console"/>
          <w:noProof/>
          <w:kern w:val="3"/>
          <w:sz w:val="20"/>
          <w:szCs w:val="20"/>
          <w:lang w:val="en-US" w:eastAsia="en-US"/>
        </w:rPr>
      </w:pPr>
      <w:r>
        <w:rPr>
          <w:rFonts w:ascii="Lucida Console" w:hAnsi="Lucida Console"/>
          <w:noProof/>
          <w:kern w:val="3"/>
          <w:sz w:val="20"/>
          <w:szCs w:val="20"/>
          <w:lang w:val="en-US" w:eastAsia="en-US"/>
        </w:rPr>
        <w:br w:type="page"/>
      </w:r>
    </w:p>
    <w:p w14:paraId="1DD48FD8" w14:textId="616E8C13" w:rsidR="00E80305" w:rsidRDefault="00737BD1" w:rsidP="00737BD1">
      <w:pPr>
        <w:pStyle w:val="732-20178"/>
        <w:rPr>
          <w:rFonts w:ascii="Lucida Console" w:hAnsi="Lucida Console" w:cs="Consolas"/>
          <w:sz w:val="20"/>
          <w:szCs w:val="20"/>
        </w:rPr>
      </w:pPr>
      <w:r>
        <w:lastRenderedPageBreak/>
        <w:drawing>
          <wp:inline distT="0" distB="0" distL="0" distR="0" wp14:anchorId="4CB3FD43" wp14:editId="53B1A75D">
            <wp:extent cx="3544570" cy="8652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83" cy="880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A751" w14:textId="65E56E25" w:rsidR="004C5C3D" w:rsidRDefault="00737BD1" w:rsidP="00737BD1">
      <w:pPr>
        <w:pStyle w:val="732-20178"/>
      </w:pPr>
      <w:r w:rsidRPr="00737BD1">
        <w:t>Рисунок 3 – Блок-схема к 3 задаче</w:t>
      </w:r>
    </w:p>
    <w:p w14:paraId="2DBF695E" w14:textId="3E9D8574" w:rsidR="004C5C3D" w:rsidRDefault="004C5C3D" w:rsidP="004C5C3D">
      <w:pPr>
        <w:ind w:firstLine="0"/>
        <w:jc w:val="left"/>
      </w:pPr>
      <w:r>
        <w:br w:type="page"/>
      </w:r>
      <w:r>
        <w:lastRenderedPageBreak/>
        <w:t xml:space="preserve">4. </w:t>
      </w:r>
      <w:r>
        <w:t xml:space="preserve">Отсортировать массив по </w:t>
      </w:r>
      <w:r>
        <w:t>возрастанию</w:t>
      </w:r>
      <w:r>
        <w:t xml:space="preserve"> на интервале от индекса </w:t>
      </w:r>
      <w:r w:rsidRPr="004C5C3D">
        <w:rPr>
          <w:lang w:val="en-US"/>
        </w:rPr>
        <w:t>N</w:t>
      </w:r>
      <w:r>
        <w:t>2</w:t>
      </w:r>
      <w:r w:rsidRPr="004C5C3D">
        <w:t xml:space="preserve"> </w:t>
      </w:r>
      <w:r>
        <w:t xml:space="preserve">до </w:t>
      </w:r>
      <w:r w:rsidRPr="004C5C3D">
        <w:rPr>
          <w:lang w:val="en-US"/>
        </w:rPr>
        <w:t>N</w:t>
      </w:r>
      <w:r>
        <w:t>1</w:t>
      </w:r>
    </w:p>
    <w:p w14:paraId="2A2F5EB5" w14:textId="3C159453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#include &lt;iostream&gt;</w:t>
      </w:r>
    </w:p>
    <w:p w14:paraId="765121B0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using namespace std;</w:t>
      </w:r>
    </w:p>
    <w:p w14:paraId="21865846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//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рекурсивный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метод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быстрой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сортировки</w:t>
      </w:r>
    </w:p>
    <w:p w14:paraId="39F5284F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void quicksort(int* mas, int first, int last)</w:t>
      </w:r>
    </w:p>
    <w:p w14:paraId="0D181EFE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{</w:t>
      </w:r>
    </w:p>
    <w:p w14:paraId="7169A3E7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int mid, count;</w:t>
      </w:r>
    </w:p>
    <w:p w14:paraId="7CC1C682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int f = first, l = last;</w:t>
      </w:r>
    </w:p>
    <w:p w14:paraId="30E95127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mid = mas[(f + l) / 2]; //вычисление опорного элемента</w:t>
      </w:r>
    </w:p>
    <w:p w14:paraId="01DB1C9D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do</w:t>
      </w:r>
    </w:p>
    <w:p w14:paraId="4DE56589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{</w:t>
      </w:r>
    </w:p>
    <w:p w14:paraId="747522F1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while (mas[f] &lt; mid) f++;</w:t>
      </w:r>
    </w:p>
    <w:p w14:paraId="4CCA7727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while (mas[l] &gt; mid) l--;</w:t>
      </w:r>
    </w:p>
    <w:p w14:paraId="0E49F9E6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if (f &lt;= l) //перестановка элементов</w:t>
      </w:r>
    </w:p>
    <w:p w14:paraId="4704A127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    {</w:t>
      </w:r>
    </w:p>
    <w:p w14:paraId="17A742A4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    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count = mas[f];</w:t>
      </w:r>
    </w:p>
    <w:p w14:paraId="06B44F85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    mas[f] = mas[l];</w:t>
      </w:r>
    </w:p>
    <w:p w14:paraId="4E5B4ECC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    mas[l] = count;</w:t>
      </w:r>
    </w:p>
    <w:p w14:paraId="1FEACBC4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    f++;</w:t>
      </w:r>
    </w:p>
    <w:p w14:paraId="0D97E803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    l--;</w:t>
      </w:r>
    </w:p>
    <w:p w14:paraId="17AC6B59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}</w:t>
      </w:r>
    </w:p>
    <w:p w14:paraId="4C9EE7E8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} while (f &lt; l);</w:t>
      </w:r>
    </w:p>
    <w:p w14:paraId="0733A06D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if (first &lt; l) quicksort(mas, first, l);</w:t>
      </w:r>
    </w:p>
    <w:p w14:paraId="629E33B6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if (f &lt; last) quicksort(mas, f, last);</w:t>
      </w:r>
    </w:p>
    <w:p w14:paraId="6A32BD35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}</w:t>
      </w:r>
    </w:p>
    <w:p w14:paraId="37919044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int main()</w:t>
      </w:r>
    </w:p>
    <w:p w14:paraId="6711F29B" w14:textId="1A539E0F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{    setlocale(LC_ALL, "Rus");</w:t>
      </w:r>
    </w:p>
    <w:p w14:paraId="36950C4F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int mas[] = { 2,5,-8,1,-4,6,3,-5,-9,13, 0,4,9 };</w:t>
      </w:r>
    </w:p>
    <w:p w14:paraId="0F06110A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//вычисление п - количества элементов</w:t>
      </w:r>
    </w:p>
    <w:p w14:paraId="76C8540B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int n = sizeof(mas) / sizeof(int);</w:t>
      </w:r>
    </w:p>
    <w:p w14:paraId="7E4D18A9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int i;</w:t>
      </w:r>
    </w:p>
    <w:p w14:paraId="6EB81689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for (i = 0; i &lt; n; i++)</w:t>
      </w:r>
    </w:p>
    <w:p w14:paraId="27456B73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cout &lt;&lt; mas[i] &lt;&lt; " ";</w:t>
      </w:r>
    </w:p>
    <w:p w14:paraId="2D37E0FD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cout &lt;&lt; endl;</w:t>
      </w:r>
    </w:p>
    <w:p w14:paraId="53BF04F4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int n1, n2;</w:t>
      </w:r>
    </w:p>
    <w:p w14:paraId="622DE393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cout &lt;&lt; "Введите индекс n1&gt;&gt;"; cin &gt;&gt; n1;</w:t>
      </w:r>
    </w:p>
    <w:p w14:paraId="15805D90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cout &lt;&lt; "Введите индекс n2&gt;&gt;"; cin &gt;&gt; n2;</w:t>
      </w:r>
    </w:p>
    <w:p w14:paraId="78922B03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 xml:space="preserve">    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>if (n2 &gt; n1)</w:t>
      </w:r>
    </w:p>
    <w:p w14:paraId="1A88F9CB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quicksort(mas, (n2 - 1), (n1 - 1));</w:t>
      </w:r>
    </w:p>
    <w:p w14:paraId="13E3A336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if (n2 &lt; n1)</w:t>
      </w:r>
    </w:p>
    <w:p w14:paraId="1EF90684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quicksort(mas, (n2-1), (n1-1));</w:t>
      </w:r>
    </w:p>
    <w:p w14:paraId="527BBCC2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for (i = (n1 - 1); i &lt;=(n2-1); i++)</w:t>
      </w:r>
    </w:p>
    <w:p w14:paraId="70055144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    cout &lt;&lt; mas[i] &lt;&lt; " ";</w:t>
      </w:r>
    </w:p>
    <w:p w14:paraId="170B8209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cout &lt;&lt; endl;</w:t>
      </w:r>
    </w:p>
    <w:p w14:paraId="2F884F23" w14:textId="77777777" w:rsidR="004C5C3D" w:rsidRP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val="en-US" w:eastAsia="en-US"/>
        </w:rPr>
        <w:t xml:space="preserve">    system("pause&gt;&gt;void");</w:t>
      </w:r>
    </w:p>
    <w:p w14:paraId="3092C21E" w14:textId="7D34DEF3" w:rsidR="004C5C3D" w:rsidRDefault="004C5C3D" w:rsidP="004C5C3D">
      <w:pPr>
        <w:ind w:firstLine="0"/>
        <w:jc w:val="left"/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}</w:t>
      </w:r>
    </w:p>
    <w:p w14:paraId="49D9CD1F" w14:textId="6DAA0C48" w:rsidR="004C5C3D" w:rsidRPr="004C5C3D" w:rsidRDefault="004C5C3D" w:rsidP="004C5C3D">
      <w:pPr>
        <w:ind w:firstLine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</w:rPr>
        <w:br w:type="page"/>
      </w:r>
      <w:r w:rsidRPr="004C5C3D">
        <w:rPr>
          <w:rFonts w:eastAsiaTheme="minorHAnsi"/>
          <w:noProof/>
          <w:color w:val="000000"/>
          <w:kern w:val="3"/>
          <w:lang w:eastAsia="en-US"/>
        </w:rPr>
        <w:lastRenderedPageBreak/>
        <w:t>5</w:t>
      </w:r>
      <w:r w:rsidRPr="004C5C3D"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  <w:lang w:eastAsia="en-US"/>
        </w:rPr>
        <w:t>.</w:t>
      </w:r>
      <w:r>
        <w:rPr>
          <w:rFonts w:ascii="Lucida Console" w:eastAsiaTheme="minorHAnsi" w:hAnsi="Lucida Console" w:cs="Arial"/>
          <w:noProof/>
          <w:color w:val="000000"/>
          <w:kern w:val="3"/>
          <w:sz w:val="20"/>
          <w:szCs w:val="20"/>
        </w:rPr>
        <w:t xml:space="preserve"> </w:t>
      </w:r>
      <w:r>
        <w:t>Отсортировать</w:t>
      </w:r>
      <w:r>
        <w:t xml:space="preserve"> массив по </w:t>
      </w:r>
      <w:r>
        <w:t xml:space="preserve">убыванию на интервале от </w:t>
      </w:r>
      <w:r>
        <w:t xml:space="preserve">индекса </w:t>
      </w:r>
      <w:r w:rsidRPr="004C5C3D">
        <w:rPr>
          <w:lang w:val="en-US"/>
        </w:rPr>
        <w:t>N</w:t>
      </w:r>
      <w:r>
        <w:t>2</w:t>
      </w:r>
      <w:r w:rsidRPr="004C5C3D">
        <w:t xml:space="preserve"> </w:t>
      </w:r>
      <w:r>
        <w:t xml:space="preserve">до </w:t>
      </w:r>
      <w:r w:rsidRPr="004C5C3D">
        <w:rPr>
          <w:lang w:val="en-US"/>
        </w:rPr>
        <w:t>N</w:t>
      </w:r>
      <w:r>
        <w:t>1</w:t>
      </w:r>
    </w:p>
    <w:p w14:paraId="22DF78ED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>#include &lt;iostream&gt;</w:t>
      </w:r>
    </w:p>
    <w:p w14:paraId="0CE31DC7" w14:textId="3A637DBA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>using</w:t>
      </w:r>
      <w:r w:rsidRPr="004C5C3D">
        <w:rPr>
          <w:rFonts w:ascii="Lucida Console" w:hAnsi="Lucida Console"/>
          <w:sz w:val="20"/>
          <w:szCs w:val="20"/>
        </w:rPr>
        <w:t xml:space="preserve"> </w:t>
      </w:r>
      <w:r w:rsidRPr="004C5C3D">
        <w:rPr>
          <w:rFonts w:ascii="Lucida Console" w:hAnsi="Lucida Console"/>
          <w:sz w:val="20"/>
          <w:szCs w:val="20"/>
          <w:lang w:val="en-US"/>
        </w:rPr>
        <w:t>namespace</w:t>
      </w:r>
      <w:r w:rsidRPr="004C5C3D">
        <w:rPr>
          <w:rFonts w:ascii="Lucida Console" w:hAnsi="Lucida Console"/>
          <w:sz w:val="20"/>
          <w:szCs w:val="20"/>
        </w:rPr>
        <w:t xml:space="preserve"> </w:t>
      </w:r>
      <w:r w:rsidRPr="004C5C3D">
        <w:rPr>
          <w:rFonts w:ascii="Lucida Console" w:hAnsi="Lucida Console"/>
          <w:sz w:val="20"/>
          <w:szCs w:val="20"/>
          <w:lang w:val="en-US"/>
        </w:rPr>
        <w:t>std</w:t>
      </w:r>
      <w:r w:rsidRPr="004C5C3D">
        <w:rPr>
          <w:rFonts w:ascii="Lucida Console" w:hAnsi="Lucida Console"/>
          <w:sz w:val="20"/>
          <w:szCs w:val="20"/>
        </w:rPr>
        <w:t>;//рекурсивный метод быстрой сортировки</w:t>
      </w:r>
    </w:p>
    <w:p w14:paraId="7FFA2325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>void quicksort(int* mas, int first, int last)</w:t>
      </w:r>
    </w:p>
    <w:p w14:paraId="76DD18F5" w14:textId="04BFF1E5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>{    int mid, count;</w:t>
      </w:r>
    </w:p>
    <w:p w14:paraId="1B136458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int f = first, l = last;</w:t>
      </w:r>
    </w:p>
    <w:p w14:paraId="51FD48D4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4C5C3D">
        <w:rPr>
          <w:rFonts w:ascii="Lucida Console" w:hAnsi="Lucida Console"/>
          <w:sz w:val="20"/>
          <w:szCs w:val="20"/>
        </w:rPr>
        <w:t>mid = mas[(f + l) / 2]; //вычисление опорного элемента</w:t>
      </w:r>
    </w:p>
    <w:p w14:paraId="4B8F0FF1" w14:textId="6736BFA8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do {</w:t>
      </w:r>
      <w:r w:rsidRPr="004C5C3D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4C5C3D">
        <w:rPr>
          <w:rFonts w:ascii="Lucida Console" w:hAnsi="Lucida Console"/>
          <w:sz w:val="20"/>
          <w:szCs w:val="20"/>
          <w:lang w:val="en-US"/>
        </w:rPr>
        <w:t>while (mas[f] &gt; mid) f++;</w:t>
      </w:r>
    </w:p>
    <w:p w14:paraId="4A637E3F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while (mas[l] &lt; mid) l--;</w:t>
      </w:r>
    </w:p>
    <w:p w14:paraId="65EF0DBA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</w:t>
      </w:r>
      <w:r w:rsidRPr="004C5C3D">
        <w:rPr>
          <w:rFonts w:ascii="Lucida Console" w:hAnsi="Lucida Console"/>
          <w:sz w:val="20"/>
          <w:szCs w:val="20"/>
        </w:rPr>
        <w:t>if (f &lt;= l) //перестановка элементов</w:t>
      </w:r>
    </w:p>
    <w:p w14:paraId="3FA77549" w14:textId="5CA1CBE9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</w:rPr>
        <w:t xml:space="preserve">        {</w:t>
      </w:r>
      <w:r w:rsidRPr="004C5C3D">
        <w:rPr>
          <w:rFonts w:ascii="Lucida Console" w:hAnsi="Lucida Console"/>
          <w:sz w:val="20"/>
          <w:szCs w:val="20"/>
          <w:lang w:val="en-US"/>
        </w:rPr>
        <w:t>count = mas[f];</w:t>
      </w:r>
    </w:p>
    <w:p w14:paraId="164B5720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    mas[f] = mas[l];</w:t>
      </w:r>
    </w:p>
    <w:p w14:paraId="635A25CA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    mas[l] = count;</w:t>
      </w:r>
    </w:p>
    <w:p w14:paraId="0B26C43C" w14:textId="72842C62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    f++; l--;</w:t>
      </w:r>
    </w:p>
    <w:p w14:paraId="47A7517D" w14:textId="52CD5FF1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}} while (f &lt; l);</w:t>
      </w:r>
    </w:p>
    <w:p w14:paraId="78EDFC7A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if (first &lt; l) quicksort(mas, first, l);</w:t>
      </w:r>
    </w:p>
    <w:p w14:paraId="5CFBCCE1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if (f &lt; last) quicksort(mas, f, last);</w:t>
      </w:r>
    </w:p>
    <w:p w14:paraId="0164071D" w14:textId="52F1964D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>}int main()</w:t>
      </w:r>
    </w:p>
    <w:p w14:paraId="1F653AAA" w14:textId="00302B16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>{  setlocale(LC_ALL, "Rus");</w:t>
      </w:r>
    </w:p>
    <w:p w14:paraId="09885784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4C5C3D">
        <w:rPr>
          <w:rFonts w:ascii="Lucida Console" w:hAnsi="Lucida Console"/>
          <w:sz w:val="20"/>
          <w:szCs w:val="20"/>
        </w:rPr>
        <w:t>int mas[] = { 2,5,-8,1,-4,6,3,-5,-9,13, 0,4,9 };</w:t>
      </w:r>
    </w:p>
    <w:p w14:paraId="535F838F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</w:rPr>
        <w:t xml:space="preserve">    //вычисление п - количества элементов</w:t>
      </w:r>
    </w:p>
    <w:p w14:paraId="1246D979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</w:rPr>
        <w:t xml:space="preserve">    </w:t>
      </w:r>
      <w:r w:rsidRPr="004C5C3D">
        <w:rPr>
          <w:rFonts w:ascii="Lucida Console" w:hAnsi="Lucida Console"/>
          <w:sz w:val="20"/>
          <w:szCs w:val="20"/>
          <w:lang w:val="en-US"/>
        </w:rPr>
        <w:t>int n = sizeof(mas) / sizeof(int);</w:t>
      </w:r>
    </w:p>
    <w:p w14:paraId="3DF12726" w14:textId="49E03ED6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int i;for (i = 0; i &lt; n; i++)</w:t>
      </w:r>
    </w:p>
    <w:p w14:paraId="6777BC69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cout &lt;&lt; mas[i] &lt;&lt; " ";</w:t>
      </w:r>
    </w:p>
    <w:p w14:paraId="7783FFA7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cout &lt;&lt; endl;</w:t>
      </w:r>
    </w:p>
    <w:p w14:paraId="1DF39F02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int n1, n2;</w:t>
      </w:r>
    </w:p>
    <w:p w14:paraId="2627D496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cout &lt;&lt; "</w:t>
      </w:r>
      <w:r w:rsidRPr="004C5C3D">
        <w:rPr>
          <w:rFonts w:ascii="Lucida Console" w:hAnsi="Lucida Console"/>
          <w:sz w:val="20"/>
          <w:szCs w:val="20"/>
        </w:rPr>
        <w:t>Введите</w:t>
      </w:r>
      <w:r w:rsidRPr="004C5C3D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4C5C3D">
        <w:rPr>
          <w:rFonts w:ascii="Lucida Console" w:hAnsi="Lucida Console"/>
          <w:sz w:val="20"/>
          <w:szCs w:val="20"/>
        </w:rPr>
        <w:t>индекс</w:t>
      </w:r>
      <w:r w:rsidRPr="004C5C3D">
        <w:rPr>
          <w:rFonts w:ascii="Lucida Console" w:hAnsi="Lucida Console"/>
          <w:sz w:val="20"/>
          <w:szCs w:val="20"/>
          <w:lang w:val="en-US"/>
        </w:rPr>
        <w:t xml:space="preserve"> n1:"; cin &gt;&gt; n1;</w:t>
      </w:r>
    </w:p>
    <w:p w14:paraId="6113558F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4C5C3D">
        <w:rPr>
          <w:rFonts w:ascii="Lucida Console" w:hAnsi="Lucida Console"/>
          <w:sz w:val="20"/>
          <w:szCs w:val="20"/>
        </w:rPr>
        <w:t>cout &lt;&lt; "Введите индекс n2:"; cin &gt;&gt; n2;</w:t>
      </w:r>
    </w:p>
    <w:p w14:paraId="2897C5C2" w14:textId="128B3F4F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if (n2 &gt; n1){quicksort(mas, (n1 - 1), (n2 - 1));</w:t>
      </w:r>
    </w:p>
    <w:p w14:paraId="618A7E83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for (i = (n1 - 1); i &lt; (n2 - 1); i++)</w:t>
      </w:r>
    </w:p>
    <w:p w14:paraId="19245C08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    cout &lt;&lt; mas[i] &lt;&lt; " ";</w:t>
      </w:r>
    </w:p>
    <w:p w14:paraId="22EB5CB9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cout &lt;&lt; mas[i] &lt;&lt; " ";</w:t>
      </w:r>
    </w:p>
    <w:p w14:paraId="4F7DAABB" w14:textId="6AB05419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}if (n2 &lt; n1)</w:t>
      </w:r>
    </w:p>
    <w:p w14:paraId="108C17A1" w14:textId="614CF5C3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{ quicksort(mas, (n2 - 1), (n1 - 1));</w:t>
      </w:r>
    </w:p>
    <w:p w14:paraId="697342D1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for (i = (n2 - 1); i &lt; (n1 - 1); i++)</w:t>
      </w:r>
    </w:p>
    <w:p w14:paraId="05D74923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    cout &lt;&lt; mas[i] &lt;&lt; " ";</w:t>
      </w:r>
    </w:p>
    <w:p w14:paraId="2F1D64D6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  <w:lang w:val="en-US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    cout &lt;&lt; endl;</w:t>
      </w:r>
    </w:p>
    <w:p w14:paraId="15B22429" w14:textId="77777777" w:rsidR="004C5C3D" w:rsidRP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  <w:lang w:val="en-US"/>
        </w:rPr>
        <w:t xml:space="preserve">    </w:t>
      </w:r>
      <w:r w:rsidRPr="004C5C3D">
        <w:rPr>
          <w:rFonts w:ascii="Lucida Console" w:hAnsi="Lucida Console"/>
          <w:sz w:val="20"/>
          <w:szCs w:val="20"/>
        </w:rPr>
        <w:t>}</w:t>
      </w:r>
    </w:p>
    <w:p w14:paraId="0783C9E8" w14:textId="45A08AB0" w:rsidR="004C5C3D" w:rsidRDefault="004C5C3D" w:rsidP="004C5C3D">
      <w:pPr>
        <w:pStyle w:val="732-20178"/>
        <w:jc w:val="both"/>
        <w:rPr>
          <w:rFonts w:ascii="Lucida Console" w:hAnsi="Lucida Console"/>
          <w:sz w:val="20"/>
          <w:szCs w:val="20"/>
        </w:rPr>
      </w:pPr>
      <w:r w:rsidRPr="004C5C3D">
        <w:rPr>
          <w:rFonts w:ascii="Lucida Console" w:hAnsi="Lucida Console"/>
          <w:sz w:val="20"/>
          <w:szCs w:val="20"/>
        </w:rPr>
        <w:t>}</w:t>
      </w:r>
    </w:p>
    <w:p w14:paraId="1250ECFE" w14:textId="4ECF93E4" w:rsidR="00737BD1" w:rsidRDefault="004C5C3D" w:rsidP="004C5C3D">
      <w:pPr>
        <w:pStyle w:val="732-20170"/>
      </w:pPr>
      <w:r>
        <w:br w:type="page"/>
      </w:r>
      <w:r>
        <w:lastRenderedPageBreak/>
        <w:t>Выводы по лабораторной работе</w:t>
      </w:r>
    </w:p>
    <w:p w14:paraId="15A785BA" w14:textId="2EEA417F" w:rsidR="004C5C3D" w:rsidRDefault="004C5C3D" w:rsidP="004C5C3D">
      <w:pPr>
        <w:rPr>
          <w:rFonts w:eastAsiaTheme="minorHAnsi"/>
        </w:rPr>
      </w:pPr>
      <w:r w:rsidRPr="004C5C3D">
        <w:rPr>
          <w:rFonts w:eastAsiaTheme="minorHAnsi"/>
        </w:rPr>
        <w:t xml:space="preserve">Алгоритм сортировки </w:t>
      </w:r>
      <w:r>
        <w:rPr>
          <w:rFonts w:eastAsiaTheme="minorHAnsi"/>
        </w:rPr>
        <w:t xml:space="preserve">методом пузырька </w:t>
      </w:r>
      <w:r w:rsidRPr="004C5C3D">
        <w:rPr>
          <w:rFonts w:eastAsiaTheme="minorHAnsi"/>
        </w:rPr>
        <w:t xml:space="preserve">— это довольно простой в реализации алгоритм для сортировки массивов. Можно встретить и другие названия: пузырьковая сортировка, </w:t>
      </w:r>
      <w:r>
        <w:rPr>
          <w:rFonts w:eastAsiaTheme="minorHAnsi"/>
          <w:lang w:val="en-US"/>
        </w:rPr>
        <w:t>BubbleSort</w:t>
      </w:r>
      <w:bookmarkStart w:id="3" w:name="_GoBack"/>
      <w:bookmarkEnd w:id="3"/>
      <w:r w:rsidRPr="004C5C3D">
        <w:rPr>
          <w:rFonts w:eastAsiaTheme="minorHAnsi"/>
        </w:rPr>
        <w:t xml:space="preserve"> или сортировка простыми обменами — но все они будут обозн</w:t>
      </w:r>
      <w:r>
        <w:rPr>
          <w:rFonts w:eastAsiaTheme="minorHAnsi"/>
        </w:rPr>
        <w:t>а</w:t>
      </w:r>
      <w:r w:rsidRPr="004C5C3D">
        <w:rPr>
          <w:rFonts w:eastAsiaTheme="minorHAnsi"/>
        </w:rPr>
        <w:t>чать один и тот же алгоритм.</w:t>
      </w:r>
    </w:p>
    <w:p w14:paraId="49BC92BF" w14:textId="4CC2F335" w:rsidR="004C5C3D" w:rsidRPr="004C5C3D" w:rsidRDefault="004C5C3D" w:rsidP="004C5C3D">
      <w:pPr>
        <w:rPr>
          <w:rFonts w:eastAsiaTheme="minorHAnsi"/>
        </w:rPr>
      </w:pPr>
      <w:r w:rsidRPr="004C5C3D">
        <w:rPr>
          <w:rFonts w:eastAsiaTheme="minorHAnsi"/>
        </w:rPr>
        <w:t xml:space="preserve">Назван </w:t>
      </w:r>
      <w:r>
        <w:rPr>
          <w:rFonts w:eastAsiaTheme="minorHAnsi"/>
        </w:rPr>
        <w:t xml:space="preserve">алгоритм </w:t>
      </w:r>
      <w:r w:rsidRPr="004C5C3D">
        <w:rPr>
          <w:rFonts w:eastAsiaTheme="minorHAnsi"/>
        </w:rPr>
        <w:t xml:space="preserve">так, потому что большее или меньшее значение «всплывает» (сдвигается) к краю массива после каждой итерации, </w:t>
      </w:r>
    </w:p>
    <w:p w14:paraId="0C698140" w14:textId="308D87BB" w:rsidR="004C5C3D" w:rsidRPr="004C5C3D" w:rsidRDefault="004C5C3D" w:rsidP="004C5C3D">
      <w:pPr>
        <w:rPr>
          <w:rFonts w:eastAsiaTheme="minorHAnsi"/>
        </w:rPr>
      </w:pPr>
      <w:r w:rsidRPr="004C5C3D">
        <w:rPr>
          <w:rFonts w:eastAsiaTheme="minorHAnsi"/>
        </w:rPr>
        <w:t>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</w:t>
      </w:r>
    </w:p>
    <w:sectPr w:rsidR="004C5C3D" w:rsidRPr="004C5C3D" w:rsidSect="000E4173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B209B" w14:textId="77777777" w:rsidR="00054B25" w:rsidRDefault="00054B25" w:rsidP="00BC76FE">
      <w:r>
        <w:separator/>
      </w:r>
    </w:p>
  </w:endnote>
  <w:endnote w:type="continuationSeparator" w:id="0">
    <w:p w14:paraId="37153D93" w14:textId="77777777" w:rsidR="00054B25" w:rsidRDefault="00054B25" w:rsidP="00BC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1187E276" w14:textId="77777777" w:rsidR="00265BBE" w:rsidRDefault="00265BB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5078E07" w14:textId="77777777" w:rsidR="00265BBE" w:rsidRDefault="00265B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261A0" w14:textId="77777777" w:rsidR="00054B25" w:rsidRDefault="00054B25" w:rsidP="00BC76FE">
      <w:r>
        <w:separator/>
      </w:r>
    </w:p>
  </w:footnote>
  <w:footnote w:type="continuationSeparator" w:id="0">
    <w:p w14:paraId="532FE79E" w14:textId="77777777" w:rsidR="00054B25" w:rsidRDefault="00054B25" w:rsidP="00BC7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0F9"/>
    <w:multiLevelType w:val="multilevel"/>
    <w:tmpl w:val="832A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7F13"/>
    <w:multiLevelType w:val="hybridMultilevel"/>
    <w:tmpl w:val="C338F3E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0E02AF"/>
    <w:multiLevelType w:val="multilevel"/>
    <w:tmpl w:val="4D22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7852"/>
    <w:multiLevelType w:val="hybridMultilevel"/>
    <w:tmpl w:val="46B03EAC"/>
    <w:lvl w:ilvl="0" w:tplc="25FCB3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21273E"/>
    <w:multiLevelType w:val="hybridMultilevel"/>
    <w:tmpl w:val="48FA18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E03F09"/>
    <w:multiLevelType w:val="hybridMultilevel"/>
    <w:tmpl w:val="AC0E33A2"/>
    <w:lvl w:ilvl="0" w:tplc="0D283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361D1C"/>
    <w:multiLevelType w:val="hybridMultilevel"/>
    <w:tmpl w:val="A7E0B110"/>
    <w:lvl w:ilvl="0" w:tplc="F1B2D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71E45"/>
    <w:multiLevelType w:val="hybridMultilevel"/>
    <w:tmpl w:val="0A50E9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C65B5F"/>
    <w:multiLevelType w:val="multilevel"/>
    <w:tmpl w:val="1A80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C13FD"/>
    <w:multiLevelType w:val="hybridMultilevel"/>
    <w:tmpl w:val="1076D060"/>
    <w:lvl w:ilvl="0" w:tplc="D464AAE8">
      <w:start w:val="1"/>
      <w:numFmt w:val="decimal"/>
      <w:pStyle w:val="732-2017"/>
      <w:lvlText w:val="1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4F14"/>
    <w:multiLevelType w:val="multilevel"/>
    <w:tmpl w:val="EF76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D55AE"/>
    <w:multiLevelType w:val="hybridMultilevel"/>
    <w:tmpl w:val="8496EC6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3907D3"/>
    <w:multiLevelType w:val="hybridMultilevel"/>
    <w:tmpl w:val="B2BEC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E1633E"/>
    <w:multiLevelType w:val="multilevel"/>
    <w:tmpl w:val="19D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6D4F67"/>
    <w:multiLevelType w:val="hybridMultilevel"/>
    <w:tmpl w:val="B9C4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600BBB"/>
    <w:multiLevelType w:val="multilevel"/>
    <w:tmpl w:val="5D1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5F4828"/>
    <w:multiLevelType w:val="multilevel"/>
    <w:tmpl w:val="8AEE6708"/>
    <w:lvl w:ilvl="0">
      <w:start w:val="1"/>
      <w:numFmt w:val="decimal"/>
      <w:pStyle w:val="732-20170"/>
      <w:lvlText w:val="%1"/>
      <w:lvlJc w:val="left"/>
      <w:pPr>
        <w:ind w:left="107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9" w:hanging="1800"/>
      </w:pPr>
      <w:rPr>
        <w:rFonts w:hint="default"/>
      </w:rPr>
    </w:lvl>
  </w:abstractNum>
  <w:abstractNum w:abstractNumId="21" w15:restartNumberingAfterBreak="0">
    <w:nsid w:val="4EC80C71"/>
    <w:multiLevelType w:val="multilevel"/>
    <w:tmpl w:val="EB8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86D51"/>
    <w:multiLevelType w:val="hybridMultilevel"/>
    <w:tmpl w:val="FFA29E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54F56"/>
    <w:multiLevelType w:val="hybridMultilevel"/>
    <w:tmpl w:val="AE5EC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11B3061"/>
    <w:multiLevelType w:val="hybridMultilevel"/>
    <w:tmpl w:val="870ECC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C87F38"/>
    <w:multiLevelType w:val="hybridMultilevel"/>
    <w:tmpl w:val="F704F740"/>
    <w:lvl w:ilvl="0" w:tplc="D7B02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39E2693"/>
    <w:multiLevelType w:val="multilevel"/>
    <w:tmpl w:val="1E2E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673AD"/>
    <w:multiLevelType w:val="hybridMultilevel"/>
    <w:tmpl w:val="EB9E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62799"/>
    <w:multiLevelType w:val="hybridMultilevel"/>
    <w:tmpl w:val="AB9603BA"/>
    <w:lvl w:ilvl="0" w:tplc="CC3A703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5D3F16"/>
    <w:multiLevelType w:val="hybridMultilevel"/>
    <w:tmpl w:val="BE86B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E302FA"/>
    <w:multiLevelType w:val="hybridMultilevel"/>
    <w:tmpl w:val="A1D88C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1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697330"/>
    <w:multiLevelType w:val="hybridMultilevel"/>
    <w:tmpl w:val="AAC4A0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776500"/>
    <w:multiLevelType w:val="multilevel"/>
    <w:tmpl w:val="16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D6EA4"/>
    <w:multiLevelType w:val="hybridMultilevel"/>
    <w:tmpl w:val="A25643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482AF9"/>
    <w:multiLevelType w:val="hybridMultilevel"/>
    <w:tmpl w:val="926261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CE773A6"/>
    <w:multiLevelType w:val="multilevel"/>
    <w:tmpl w:val="E3CC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E72AE"/>
    <w:multiLevelType w:val="hybridMultilevel"/>
    <w:tmpl w:val="B8182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"/>
  </w:num>
  <w:num w:numId="3">
    <w:abstractNumId w:val="19"/>
  </w:num>
  <w:num w:numId="4">
    <w:abstractNumId w:val="11"/>
  </w:num>
  <w:num w:numId="5">
    <w:abstractNumId w:val="28"/>
  </w:num>
  <w:num w:numId="6">
    <w:abstractNumId w:val="7"/>
  </w:num>
  <w:num w:numId="7">
    <w:abstractNumId w:val="12"/>
  </w:num>
  <w:num w:numId="8">
    <w:abstractNumId w:val="32"/>
  </w:num>
  <w:num w:numId="9">
    <w:abstractNumId w:val="20"/>
  </w:num>
  <w:num w:numId="10">
    <w:abstractNumId w:val="29"/>
  </w:num>
  <w:num w:numId="11">
    <w:abstractNumId w:val="10"/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"/>
  </w:num>
  <w:num w:numId="16">
    <w:abstractNumId w:val="37"/>
  </w:num>
  <w:num w:numId="17">
    <w:abstractNumId w:val="2"/>
  </w:num>
  <w:num w:numId="18">
    <w:abstractNumId w:val="0"/>
  </w:num>
  <w:num w:numId="19">
    <w:abstractNumId w:val="34"/>
  </w:num>
  <w:num w:numId="20">
    <w:abstractNumId w:val="16"/>
  </w:num>
  <w:num w:numId="21">
    <w:abstractNumId w:val="15"/>
  </w:num>
  <w:num w:numId="22">
    <w:abstractNumId w:val="38"/>
  </w:num>
  <w:num w:numId="23">
    <w:abstractNumId w:val="5"/>
  </w:num>
  <w:num w:numId="24">
    <w:abstractNumId w:val="26"/>
  </w:num>
  <w:num w:numId="25">
    <w:abstractNumId w:val="13"/>
  </w:num>
  <w:num w:numId="26">
    <w:abstractNumId w:val="18"/>
  </w:num>
  <w:num w:numId="27">
    <w:abstractNumId w:val="21"/>
  </w:num>
  <w:num w:numId="28">
    <w:abstractNumId w:val="23"/>
  </w:num>
  <w:num w:numId="29">
    <w:abstractNumId w:val="8"/>
  </w:num>
  <w:num w:numId="30">
    <w:abstractNumId w:val="14"/>
  </w:num>
  <w:num w:numId="31">
    <w:abstractNumId w:val="33"/>
  </w:num>
  <w:num w:numId="32">
    <w:abstractNumId w:val="9"/>
  </w:num>
  <w:num w:numId="33">
    <w:abstractNumId w:val="27"/>
  </w:num>
  <w:num w:numId="34">
    <w:abstractNumId w:val="31"/>
  </w:num>
  <w:num w:numId="35">
    <w:abstractNumId w:val="35"/>
  </w:num>
  <w:num w:numId="36">
    <w:abstractNumId w:val="1"/>
  </w:num>
  <w:num w:numId="37">
    <w:abstractNumId w:val="25"/>
  </w:num>
  <w:num w:numId="38">
    <w:abstractNumId w:val="22"/>
  </w:num>
  <w:num w:numId="39">
    <w:abstractNumId w:val="24"/>
  </w:num>
  <w:num w:numId="40">
    <w:abstractNumId w:val="6"/>
  </w:num>
  <w:num w:numId="41">
    <w:abstractNumId w:val="3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E8A"/>
    <w:rsid w:val="00003136"/>
    <w:rsid w:val="00034E60"/>
    <w:rsid w:val="00054B25"/>
    <w:rsid w:val="0006422D"/>
    <w:rsid w:val="00064A93"/>
    <w:rsid w:val="00074BDC"/>
    <w:rsid w:val="0009792B"/>
    <w:rsid w:val="000A6A55"/>
    <w:rsid w:val="000E4173"/>
    <w:rsid w:val="000F124B"/>
    <w:rsid w:val="000F1732"/>
    <w:rsid w:val="00112E27"/>
    <w:rsid w:val="00121A5C"/>
    <w:rsid w:val="00135291"/>
    <w:rsid w:val="001376B2"/>
    <w:rsid w:val="0014711E"/>
    <w:rsid w:val="00167CBB"/>
    <w:rsid w:val="001C222C"/>
    <w:rsid w:val="001C50F0"/>
    <w:rsid w:val="001D51C4"/>
    <w:rsid w:val="001E3F21"/>
    <w:rsid w:val="001F3927"/>
    <w:rsid w:val="00216855"/>
    <w:rsid w:val="002243A6"/>
    <w:rsid w:val="002427EF"/>
    <w:rsid w:val="002613C3"/>
    <w:rsid w:val="00263124"/>
    <w:rsid w:val="00265BBE"/>
    <w:rsid w:val="00267C26"/>
    <w:rsid w:val="0028250E"/>
    <w:rsid w:val="00291549"/>
    <w:rsid w:val="002A45FD"/>
    <w:rsid w:val="002B19AE"/>
    <w:rsid w:val="002B7EF0"/>
    <w:rsid w:val="00300580"/>
    <w:rsid w:val="00310587"/>
    <w:rsid w:val="003149C5"/>
    <w:rsid w:val="003213F5"/>
    <w:rsid w:val="003428E3"/>
    <w:rsid w:val="00347994"/>
    <w:rsid w:val="00351D34"/>
    <w:rsid w:val="00351F66"/>
    <w:rsid w:val="00373105"/>
    <w:rsid w:val="00390F50"/>
    <w:rsid w:val="00397504"/>
    <w:rsid w:val="003A25C8"/>
    <w:rsid w:val="003B3D12"/>
    <w:rsid w:val="003E583A"/>
    <w:rsid w:val="003F23E6"/>
    <w:rsid w:val="003F49C3"/>
    <w:rsid w:val="00427480"/>
    <w:rsid w:val="00495C5E"/>
    <w:rsid w:val="004A625A"/>
    <w:rsid w:val="004B30AF"/>
    <w:rsid w:val="004B49BD"/>
    <w:rsid w:val="004C5C3D"/>
    <w:rsid w:val="004C71F9"/>
    <w:rsid w:val="004E4BC7"/>
    <w:rsid w:val="004E562C"/>
    <w:rsid w:val="004F330B"/>
    <w:rsid w:val="004F4692"/>
    <w:rsid w:val="00502407"/>
    <w:rsid w:val="0053031E"/>
    <w:rsid w:val="005702DE"/>
    <w:rsid w:val="00571793"/>
    <w:rsid w:val="005755BE"/>
    <w:rsid w:val="0059014C"/>
    <w:rsid w:val="005A288C"/>
    <w:rsid w:val="005B6E27"/>
    <w:rsid w:val="005B7A8B"/>
    <w:rsid w:val="005D62D8"/>
    <w:rsid w:val="005F51C3"/>
    <w:rsid w:val="006148D1"/>
    <w:rsid w:val="00624B91"/>
    <w:rsid w:val="00627251"/>
    <w:rsid w:val="0066547D"/>
    <w:rsid w:val="0069543C"/>
    <w:rsid w:val="006A1327"/>
    <w:rsid w:val="006B756D"/>
    <w:rsid w:val="006F3932"/>
    <w:rsid w:val="00713B84"/>
    <w:rsid w:val="00725175"/>
    <w:rsid w:val="00733B80"/>
    <w:rsid w:val="00737BD1"/>
    <w:rsid w:val="007425F7"/>
    <w:rsid w:val="00784A76"/>
    <w:rsid w:val="0078699E"/>
    <w:rsid w:val="00792429"/>
    <w:rsid w:val="00794375"/>
    <w:rsid w:val="007A2CD4"/>
    <w:rsid w:val="007A2EEB"/>
    <w:rsid w:val="007A752B"/>
    <w:rsid w:val="007B1AC7"/>
    <w:rsid w:val="007C363E"/>
    <w:rsid w:val="007D283C"/>
    <w:rsid w:val="007D365A"/>
    <w:rsid w:val="007E3292"/>
    <w:rsid w:val="007E7D70"/>
    <w:rsid w:val="00801279"/>
    <w:rsid w:val="0081485F"/>
    <w:rsid w:val="00845909"/>
    <w:rsid w:val="00852033"/>
    <w:rsid w:val="00871E11"/>
    <w:rsid w:val="00884750"/>
    <w:rsid w:val="008911B1"/>
    <w:rsid w:val="008C1931"/>
    <w:rsid w:val="008C3C19"/>
    <w:rsid w:val="008C3CE7"/>
    <w:rsid w:val="008D08C5"/>
    <w:rsid w:val="00923129"/>
    <w:rsid w:val="00923FB5"/>
    <w:rsid w:val="00945350"/>
    <w:rsid w:val="00952540"/>
    <w:rsid w:val="009656AB"/>
    <w:rsid w:val="00967BBB"/>
    <w:rsid w:val="0098328C"/>
    <w:rsid w:val="00983455"/>
    <w:rsid w:val="009841C3"/>
    <w:rsid w:val="009A4F05"/>
    <w:rsid w:val="009A7D5C"/>
    <w:rsid w:val="009B367D"/>
    <w:rsid w:val="009B78F6"/>
    <w:rsid w:val="009D3110"/>
    <w:rsid w:val="009D5F0C"/>
    <w:rsid w:val="00A31E2B"/>
    <w:rsid w:val="00A404B7"/>
    <w:rsid w:val="00A4541A"/>
    <w:rsid w:val="00A57ADC"/>
    <w:rsid w:val="00A941BB"/>
    <w:rsid w:val="00AC1093"/>
    <w:rsid w:val="00AC47DE"/>
    <w:rsid w:val="00B23CC7"/>
    <w:rsid w:val="00B51FFF"/>
    <w:rsid w:val="00B663F0"/>
    <w:rsid w:val="00B66EAA"/>
    <w:rsid w:val="00B83744"/>
    <w:rsid w:val="00BA388D"/>
    <w:rsid w:val="00BA50DD"/>
    <w:rsid w:val="00BA6A93"/>
    <w:rsid w:val="00BB2A30"/>
    <w:rsid w:val="00BC76FE"/>
    <w:rsid w:val="00BF68AC"/>
    <w:rsid w:val="00C16149"/>
    <w:rsid w:val="00C215D5"/>
    <w:rsid w:val="00C408F5"/>
    <w:rsid w:val="00C5276A"/>
    <w:rsid w:val="00C62959"/>
    <w:rsid w:val="00C70C49"/>
    <w:rsid w:val="00C81811"/>
    <w:rsid w:val="00C9426F"/>
    <w:rsid w:val="00CA5FDE"/>
    <w:rsid w:val="00CA67D6"/>
    <w:rsid w:val="00CB746F"/>
    <w:rsid w:val="00CE347A"/>
    <w:rsid w:val="00CF295A"/>
    <w:rsid w:val="00CF7CCD"/>
    <w:rsid w:val="00D071D9"/>
    <w:rsid w:val="00D26CC6"/>
    <w:rsid w:val="00D32F3D"/>
    <w:rsid w:val="00D43250"/>
    <w:rsid w:val="00D54D59"/>
    <w:rsid w:val="00D61294"/>
    <w:rsid w:val="00D66DFC"/>
    <w:rsid w:val="00D84D1B"/>
    <w:rsid w:val="00DB654F"/>
    <w:rsid w:val="00DC48E6"/>
    <w:rsid w:val="00DD0635"/>
    <w:rsid w:val="00DF5B10"/>
    <w:rsid w:val="00E0569D"/>
    <w:rsid w:val="00E10A11"/>
    <w:rsid w:val="00E305E5"/>
    <w:rsid w:val="00E41199"/>
    <w:rsid w:val="00E517B5"/>
    <w:rsid w:val="00E5248E"/>
    <w:rsid w:val="00E749F2"/>
    <w:rsid w:val="00E80305"/>
    <w:rsid w:val="00E84490"/>
    <w:rsid w:val="00E96E95"/>
    <w:rsid w:val="00E96EAF"/>
    <w:rsid w:val="00EA176A"/>
    <w:rsid w:val="00ED1AAA"/>
    <w:rsid w:val="00ED3262"/>
    <w:rsid w:val="00ED65E9"/>
    <w:rsid w:val="00F1645B"/>
    <w:rsid w:val="00F2037F"/>
    <w:rsid w:val="00F21666"/>
    <w:rsid w:val="00F276D1"/>
    <w:rsid w:val="00F65F7F"/>
    <w:rsid w:val="00F75E8A"/>
    <w:rsid w:val="00FB6F1F"/>
    <w:rsid w:val="00FD0B75"/>
    <w:rsid w:val="00FD3FCD"/>
    <w:rsid w:val="00FE3487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C59F"/>
  <w15:chartTrackingRefBased/>
  <w15:docId w15:val="{100DCA48-3245-40E7-B9DF-7286AB1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B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BC76F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6A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871E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71E1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next w:val="732-20172"/>
    <w:link w:val="12"/>
    <w:autoRedefine/>
    <w:uiPriority w:val="39"/>
    <w:unhideWhenUsed/>
    <w:qFormat/>
    <w:rsid w:val="006148D1"/>
    <w:pPr>
      <w:tabs>
        <w:tab w:val="left" w:pos="440"/>
        <w:tab w:val="right" w:leader="dot" w:pos="9344"/>
      </w:tabs>
      <w:spacing w:before="120" w:after="120"/>
    </w:pPr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uiPriority w:val="34"/>
    <w:qFormat/>
    <w:rsid w:val="00267C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2">
    <w:name w:val="Основной текст ГОСТ 7.32-2017"/>
    <w:link w:val="732-20173"/>
    <w:autoRedefine/>
    <w:rsid w:val="00F203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</w:rPr>
  </w:style>
  <w:style w:type="paragraph" w:customStyle="1" w:styleId="732-20170">
    <w:name w:val="Заголовки разделов ГОСТ 7.32-2017"/>
    <w:next w:val="732-20172"/>
    <w:link w:val="732-20174"/>
    <w:autoRedefine/>
    <w:qFormat/>
    <w:rsid w:val="00DF5B10"/>
    <w:pPr>
      <w:numPr>
        <w:numId w:val="9"/>
      </w:numPr>
      <w:tabs>
        <w:tab w:val="left" w:pos="1134"/>
      </w:tabs>
      <w:spacing w:line="360" w:lineRule="auto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732-20173">
    <w:name w:val="Основной текст ГОСТ 7.32-2017 Знак"/>
    <w:basedOn w:val="Standard0"/>
    <w:link w:val="732-20172"/>
    <w:rsid w:val="00F2037F"/>
    <w:rPr>
      <w:rFonts w:ascii="Times New Roman" w:eastAsia="Times New Roman" w:hAnsi="Times New Roman" w:cs="Times New Roman"/>
      <w:b/>
      <w:bCs/>
      <w:i/>
      <w:iCs/>
      <w:noProof/>
      <w:kern w:val="3"/>
      <w:sz w:val="24"/>
      <w:szCs w:val="24"/>
      <w:lang w:eastAsia="ru-RU"/>
    </w:rPr>
  </w:style>
  <w:style w:type="paragraph" w:customStyle="1" w:styleId="732-20175">
    <w:name w:val="Таблицы ГОСТ 7.32-2017"/>
    <w:next w:val="732-20172"/>
    <w:link w:val="732-20176"/>
    <w:autoRedefine/>
    <w:qFormat/>
    <w:rsid w:val="004B49BD"/>
    <w:pPr>
      <w:spacing w:line="360" w:lineRule="auto"/>
    </w:pPr>
    <w:rPr>
      <w:rFonts w:ascii="Times New Roman" w:hAnsi="Times New Roman" w:cs="Arial"/>
      <w:color w:val="000000"/>
      <w:kern w:val="3"/>
      <w:sz w:val="28"/>
      <w:szCs w:val="29"/>
    </w:rPr>
  </w:style>
  <w:style w:type="character" w:customStyle="1" w:styleId="732-20174">
    <w:name w:val="Заголовки разделов ГОСТ 7.32-2017 Знак"/>
    <w:basedOn w:val="Standard0"/>
    <w:link w:val="732-20170"/>
    <w:rsid w:val="00F75E8A"/>
    <w:rPr>
      <w:rFonts w:ascii="Times New Roman" w:eastAsia="Times New Roman" w:hAnsi="Times New Roman" w:cs="Arial"/>
      <w:b/>
      <w:color w:val="000000"/>
      <w:kern w:val="3"/>
      <w:sz w:val="28"/>
      <w:szCs w:val="29"/>
      <w:lang w:eastAsia="ru-RU"/>
    </w:rPr>
  </w:style>
  <w:style w:type="paragraph" w:customStyle="1" w:styleId="732-20177">
    <w:name w:val="Рисунки ГОСТ 7.32-2017"/>
    <w:next w:val="732-20178"/>
    <w:link w:val="732-20179"/>
    <w:autoRedefine/>
    <w:qFormat/>
    <w:rsid w:val="00DF5B10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hAnsi="Times New Roman" w:cs="Arial"/>
      <w:color w:val="000000"/>
      <w:kern w:val="3"/>
      <w:sz w:val="24"/>
      <w:szCs w:val="29"/>
    </w:rPr>
  </w:style>
  <w:style w:type="character" w:customStyle="1" w:styleId="732-20176">
    <w:name w:val="Таблицы ГОСТ 7.32-2017 Знак"/>
    <w:basedOn w:val="732-20174"/>
    <w:link w:val="732-20175"/>
    <w:rsid w:val="004B49BD"/>
    <w:rPr>
      <w:rFonts w:ascii="Times New Roman" w:eastAsia="Times New Roman" w:hAnsi="Times New Roman" w:cs="Arial"/>
      <w:b w:val="0"/>
      <w:color w:val="000000"/>
      <w:kern w:val="3"/>
      <w:sz w:val="28"/>
      <w:szCs w:val="29"/>
      <w:lang w:eastAsia="ru-RU"/>
    </w:rPr>
  </w:style>
  <w:style w:type="character" w:customStyle="1" w:styleId="732-20179">
    <w:name w:val="Рисунки ГОСТ 7.32-2017 Знак"/>
    <w:basedOn w:val="732-20176"/>
    <w:link w:val="732-20177"/>
    <w:rsid w:val="00DF5B10"/>
    <w:rPr>
      <w:rFonts w:ascii="Times New Roman" w:eastAsia="Times New Roman" w:hAnsi="Times New Roman" w:cs="Arial"/>
      <w:b w:val="0"/>
      <w:color w:val="000000"/>
      <w:kern w:val="3"/>
      <w:sz w:val="24"/>
      <w:szCs w:val="29"/>
      <w:lang w:eastAsia="ru-RU"/>
    </w:rPr>
  </w:style>
  <w:style w:type="paragraph" w:customStyle="1" w:styleId="732-2017a">
    <w:name w:val="ЗАГОЛОВКИ ГОСТ 7.32-2017"/>
    <w:next w:val="732-20172"/>
    <w:link w:val="732-2017b"/>
    <w:autoRedefine/>
    <w:qFormat/>
    <w:rsid w:val="00D84D1B"/>
    <w:pPr>
      <w:pageBreakBefore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732-2017b">
    <w:name w:val="ЗАГОЛОВКИ ГОСТ 7.32-2017 Знак"/>
    <w:basedOn w:val="732-20174"/>
    <w:link w:val="732-2017a"/>
    <w:rsid w:val="00D84D1B"/>
    <w:rPr>
      <w:rFonts w:ascii="Times New Roman" w:eastAsia="Times New Roman" w:hAnsi="Times New Roman" w:cs="Times New Roman"/>
      <w:b/>
      <w:caps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1E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1E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6148D1"/>
    <w:rPr>
      <w:rFonts w:ascii="Times New Roman" w:eastAsia="Times New Roman" w:hAnsi="Times New Roman" w:cs="Times New Roman"/>
      <w:bCs/>
      <w:kern w:val="3"/>
      <w:sz w:val="28"/>
      <w:szCs w:val="20"/>
      <w:lang w:eastAsia="ru-RU"/>
    </w:rPr>
  </w:style>
  <w:style w:type="character" w:customStyle="1" w:styleId="mw-editsection">
    <w:name w:val="mw-editsection"/>
    <w:basedOn w:val="a0"/>
    <w:rsid w:val="00871E11"/>
  </w:style>
  <w:style w:type="character" w:customStyle="1" w:styleId="mw-editsection-bracket">
    <w:name w:val="mw-editsection-bracket"/>
    <w:basedOn w:val="a0"/>
    <w:rsid w:val="00871E11"/>
  </w:style>
  <w:style w:type="character" w:customStyle="1" w:styleId="mw-editsection-divider">
    <w:name w:val="mw-editsection-divider"/>
    <w:basedOn w:val="a0"/>
    <w:rsid w:val="00871E11"/>
  </w:style>
  <w:style w:type="paragraph" w:styleId="aa">
    <w:name w:val="Normal (Web)"/>
    <w:basedOn w:val="a"/>
    <w:uiPriority w:val="99"/>
    <w:unhideWhenUsed/>
    <w:rsid w:val="00871E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71E1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871E11"/>
  </w:style>
  <w:style w:type="paragraph" w:customStyle="1" w:styleId="732-20178">
    <w:name w:val="Подпись рисунка ГОСТ 7.32-2017"/>
    <w:link w:val="732-2017c"/>
    <w:qFormat/>
    <w:rsid w:val="00FB6F1F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4"/>
      <w:szCs w:val="29"/>
    </w:rPr>
  </w:style>
  <w:style w:type="table" w:styleId="-1">
    <w:name w:val="Grid Table 1 Light"/>
    <w:basedOn w:val="a1"/>
    <w:uiPriority w:val="46"/>
    <w:rsid w:val="001D51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2-2017c">
    <w:name w:val="Подпись рисунка ГОСТ 7.32-2017 Знак"/>
    <w:basedOn w:val="732-20179"/>
    <w:link w:val="732-20178"/>
    <w:rsid w:val="00FB6F1F"/>
    <w:rPr>
      <w:rFonts w:ascii="Times New Roman" w:eastAsia="Times New Roman" w:hAnsi="Times New Roman" w:cs="Arial"/>
      <w:b w:val="0"/>
      <w:noProof/>
      <w:color w:val="000000"/>
      <w:kern w:val="3"/>
      <w:sz w:val="24"/>
      <w:szCs w:val="29"/>
      <w:lang w:eastAsia="ru-RU"/>
    </w:rPr>
  </w:style>
  <w:style w:type="table" w:styleId="ab">
    <w:name w:val="Table Grid"/>
    <w:basedOn w:val="a1"/>
    <w:uiPriority w:val="39"/>
    <w:rsid w:val="001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32-20171">
    <w:name w:val="Нумерованный список ГОСТ 7.32-2017"/>
    <w:basedOn w:val="732-20172"/>
    <w:link w:val="732-2017d"/>
    <w:qFormat/>
    <w:rsid w:val="002A45FD"/>
    <w:pPr>
      <w:numPr>
        <w:numId w:val="8"/>
      </w:numPr>
      <w:tabs>
        <w:tab w:val="left" w:pos="993"/>
      </w:tabs>
      <w:ind w:left="0" w:firstLine="709"/>
    </w:pPr>
  </w:style>
  <w:style w:type="paragraph" w:customStyle="1" w:styleId="732-2017e">
    <w:name w:val="Оглавление ГОСТ 7.32-2017"/>
    <w:basedOn w:val="11"/>
    <w:qFormat/>
    <w:rsid w:val="009A4F05"/>
    <w:rPr>
      <w:noProof/>
    </w:rPr>
  </w:style>
  <w:style w:type="character" w:customStyle="1" w:styleId="732-2017d">
    <w:name w:val="Нумерованный список ГОСТ 7.32-2017 Знак"/>
    <w:basedOn w:val="732-20173"/>
    <w:link w:val="732-20171"/>
    <w:rsid w:val="002A45F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customStyle="1" w:styleId="Textbody">
    <w:name w:val="Text body"/>
    <w:basedOn w:val="Standard"/>
    <w:rsid w:val="000E4173"/>
    <w:pPr>
      <w:widowControl w:val="0"/>
      <w:spacing w:after="140" w:line="288" w:lineRule="auto"/>
      <w:textAlignment w:val="auto"/>
    </w:pPr>
    <w:rPr>
      <w:rFonts w:ascii="Liberation Serif" w:eastAsia="SimSun" w:hAnsi="Liberation Serif" w:cs="Lucida Sans"/>
      <w:lang w:eastAsia="zh-CN" w:bidi="hi-IN"/>
    </w:rPr>
  </w:style>
  <w:style w:type="paragraph" w:customStyle="1" w:styleId="ac">
    <w:name w:val="Основной"/>
    <w:rsid w:val="000E4173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21">
    <w:name w:val="Body Text 2"/>
    <w:basedOn w:val="Standard"/>
    <w:link w:val="22"/>
    <w:semiHidden/>
    <w:unhideWhenUsed/>
    <w:rsid w:val="000E4173"/>
    <w:pPr>
      <w:widowControl w:val="0"/>
      <w:suppressAutoHyphens w:val="0"/>
      <w:jc w:val="center"/>
      <w:textAlignment w:val="auto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2">
    <w:name w:val="Основной текст 2 Знак"/>
    <w:basedOn w:val="a0"/>
    <w:link w:val="21"/>
    <w:semiHidden/>
    <w:rsid w:val="000E4173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732-2017">
    <w:name w:val="Заголовки подразделов ГОСТ 7.32-2017"/>
    <w:next w:val="732-20172"/>
    <w:link w:val="732-2017f"/>
    <w:qFormat/>
    <w:rsid w:val="00B663F0"/>
    <w:pPr>
      <w:numPr>
        <w:numId w:val="11"/>
      </w:numPr>
      <w:spacing w:line="360" w:lineRule="auto"/>
      <w:ind w:left="0" w:firstLine="709"/>
    </w:pPr>
    <w:rPr>
      <w:rFonts w:ascii="Times New Roman" w:hAnsi="Times New Roman" w:cs="Arial"/>
      <w:b/>
      <w:color w:val="000000"/>
      <w:kern w:val="3"/>
      <w:sz w:val="28"/>
      <w:szCs w:val="29"/>
    </w:rPr>
  </w:style>
  <w:style w:type="paragraph" w:customStyle="1" w:styleId="732-2017f0">
    <w:name w:val="Подпись таблицы ГОСТ 7.32-2017"/>
    <w:link w:val="732-2017f1"/>
    <w:qFormat/>
    <w:rsid w:val="004B49BD"/>
    <w:pPr>
      <w:spacing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f">
    <w:name w:val="Заголовки подразделов ГОСТ 7.32-2017 Знак"/>
    <w:basedOn w:val="a0"/>
    <w:link w:val="732-2017"/>
    <w:rsid w:val="00B663F0"/>
    <w:rPr>
      <w:rFonts w:ascii="Times New Roman" w:hAnsi="Times New Roman" w:cs="Arial"/>
      <w:b/>
      <w:color w:val="000000"/>
      <w:kern w:val="3"/>
      <w:sz w:val="28"/>
      <w:szCs w:val="29"/>
    </w:rPr>
  </w:style>
  <w:style w:type="paragraph" w:styleId="23">
    <w:name w:val="toc 2"/>
    <w:next w:val="732-20172"/>
    <w:autoRedefine/>
    <w:uiPriority w:val="39"/>
    <w:unhideWhenUsed/>
    <w:rsid w:val="006148D1"/>
    <w:pPr>
      <w:tabs>
        <w:tab w:val="left" w:pos="880"/>
        <w:tab w:val="right" w:leader="dot" w:pos="9344"/>
      </w:tabs>
      <w:spacing w:after="0" w:line="360" w:lineRule="auto"/>
      <w:ind w:left="709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character" w:customStyle="1" w:styleId="732-2017f1">
    <w:name w:val="Подпись таблицы ГОСТ 7.32-2017 Знак"/>
    <w:basedOn w:val="732-20173"/>
    <w:link w:val="732-2017f0"/>
    <w:rsid w:val="004B49BD"/>
    <w:rPr>
      <w:rFonts w:ascii="Times New Roman" w:eastAsia="Times New Roman" w:hAnsi="Times New Roman" w:cs="Times New Roman"/>
      <w:b/>
      <w:bCs/>
      <w:i/>
      <w:iCs/>
      <w:noProof/>
      <w:kern w:val="3"/>
      <w:sz w:val="28"/>
      <w:szCs w:val="28"/>
      <w:lang w:val="en-US" w:eastAsia="ru-RU"/>
    </w:rPr>
  </w:style>
  <w:style w:type="paragraph" w:styleId="31">
    <w:name w:val="toc 3"/>
    <w:next w:val="732-20172"/>
    <w:autoRedefine/>
    <w:uiPriority w:val="39"/>
    <w:unhideWhenUsed/>
    <w:rsid w:val="006148D1"/>
    <w:pPr>
      <w:spacing w:after="0" w:line="360" w:lineRule="auto"/>
      <w:ind w:left="1418"/>
    </w:pPr>
    <w:rPr>
      <w:rFonts w:ascii="Times New Roman" w:hAnsi="Times New Roman"/>
      <w:iCs/>
      <w:sz w:val="28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2407"/>
    <w:pPr>
      <w:spacing w:line="259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0F1732"/>
    <w:pPr>
      <w:spacing w:line="259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0F1732"/>
    <w:pPr>
      <w:spacing w:line="259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0F1732"/>
    <w:pPr>
      <w:spacing w:line="259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0F1732"/>
    <w:pPr>
      <w:spacing w:line="259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0F1732"/>
    <w:pPr>
      <w:spacing w:line="259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customStyle="1" w:styleId="732-2017f2">
    <w:name w:val="Подпись приложения ГОСТ 7.32-2017"/>
    <w:next w:val="732-20172"/>
    <w:link w:val="732-2017f3"/>
    <w:qFormat/>
    <w:rsid w:val="00D84D1B"/>
    <w:pPr>
      <w:spacing w:line="360" w:lineRule="auto"/>
      <w:jc w:val="center"/>
    </w:pPr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customStyle="1" w:styleId="732-2017f3">
    <w:name w:val="Подпись приложения ГОСТ 7.32-2017 Знак"/>
    <w:basedOn w:val="a0"/>
    <w:link w:val="732-2017f2"/>
    <w:rsid w:val="00D84D1B"/>
    <w:rPr>
      <w:rFonts w:ascii="Times New Roman" w:hAnsi="Times New Roman" w:cs="Arial"/>
      <w:b/>
      <w:noProof/>
      <w:color w:val="000000"/>
      <w:kern w:val="3"/>
      <w:sz w:val="28"/>
      <w:szCs w:val="29"/>
    </w:rPr>
  </w:style>
  <w:style w:type="character" w:styleId="ad">
    <w:name w:val="Strong"/>
    <w:basedOn w:val="a0"/>
    <w:uiPriority w:val="22"/>
    <w:qFormat/>
    <w:rsid w:val="00F1645B"/>
    <w:rPr>
      <w:b/>
      <w:bCs/>
    </w:rPr>
  </w:style>
  <w:style w:type="character" w:customStyle="1" w:styleId="b">
    <w:name w:val="b"/>
    <w:basedOn w:val="a0"/>
    <w:rsid w:val="007B1AC7"/>
  </w:style>
  <w:style w:type="paragraph" w:customStyle="1" w:styleId="732-2017f4">
    <w:name w:val="Основной текст ГОСТ 7.32-2017"/>
    <w:next w:val="732-20172"/>
    <w:autoRedefine/>
    <w:qFormat/>
    <w:rsid w:val="00E84490"/>
    <w:pPr>
      <w:spacing w:after="0" w:line="240" w:lineRule="auto"/>
      <w:jc w:val="both"/>
    </w:pPr>
    <w:rPr>
      <w:rFonts w:ascii="Times New Roman" w:hAnsi="Times New Roman" w:cs="Times New Roman"/>
      <w:bCs/>
      <w:i/>
      <w:noProof/>
      <w:kern w:val="3"/>
      <w:sz w:val="24"/>
      <w:szCs w:val="24"/>
      <w:shd w:val="clear" w:color="auto" w:fill="F7F7FA"/>
      <w:lang w:eastAsia="ru-RU"/>
    </w:rPr>
  </w:style>
  <w:style w:type="paragraph" w:styleId="ae">
    <w:name w:val="No Spacing"/>
    <w:aliases w:val="Листинг"/>
    <w:uiPriority w:val="1"/>
    <w:qFormat/>
    <w:rsid w:val="00FB6F1F"/>
    <w:pPr>
      <w:spacing w:after="0" w:line="240" w:lineRule="auto"/>
    </w:pPr>
    <w:rPr>
      <w:rFonts w:ascii="Lucida Console" w:eastAsia="Times New Roman" w:hAnsi="Lucida Console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702DE"/>
    <w:rPr>
      <w:i/>
      <w:iCs/>
    </w:rPr>
  </w:style>
  <w:style w:type="paragraph" w:customStyle="1" w:styleId="af0">
    <w:name w:val="УрФУ Основной"/>
    <w:basedOn w:val="a"/>
    <w:rsid w:val="00945350"/>
    <w:pPr>
      <w:suppressAutoHyphens/>
      <w:autoSpaceDN w:val="0"/>
    </w:pPr>
    <w:rPr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1;&#1086;&#1089;&#1089;\Documents\&#1053;&#1072;&#1089;&#1090;&#1088;&#1072;&#1080;&#1074;&#1072;&#1077;&#1084;&#1099;&#1077;%20&#1096;&#1072;&#1073;&#1083;&#1086;&#1085;&#1099;%20Office\&#1064;&#1072;&#1073;&#1083;&#1086;&#1085;%20&#1086;&#1092;&#1086;&#1088;&#1084;&#1083;&#1077;&#1085;&#1080;&#1103;%20&#1088;&#1072;&#1073;&#1086;&#1090;&#1099;%20&#1087;&#1086;%20&#1043;&#1054;&#1057;&#1058;%207.32-2017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26DEC-3384-4AB9-804C-B0C26878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работы по ГОСТ 7.32-2017 .dotx</Template>
  <TotalTime>32</TotalTime>
  <Pages>12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3</cp:revision>
  <dcterms:created xsi:type="dcterms:W3CDTF">2022-03-23T15:35:00Z</dcterms:created>
  <dcterms:modified xsi:type="dcterms:W3CDTF">2022-03-23T15:45:00Z</dcterms:modified>
</cp:coreProperties>
</file>